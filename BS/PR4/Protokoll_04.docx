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65148881"/>
        <w:docPartObj>
          <w:docPartGallery w:val="Cover Pages"/>
          <w:docPartUnique/>
        </w:docPartObj>
      </w:sdtPr>
      <w:sdtEndPr/>
      <w:sdtContent>
        <w:p w:rsidR="004645B4" w:rsidRPr="004645B4" w:rsidRDefault="00952B10" w:rsidP="004645B4">
          <w:pPr>
            <w:spacing w:after="60"/>
            <w:rPr>
              <w:color w:val="212C32" w:themeColor="text2" w:themeShade="BF"/>
              <w:spacing w:val="5"/>
              <w:sz w:val="52"/>
              <w:szCs w:val="52"/>
            </w:rPr>
          </w:pPr>
          <w:r w:rsidRPr="00F2707F">
            <w:rPr>
              <w:noProof/>
              <w:color w:val="212C32" w:themeColor="text2" w:themeShade="BF"/>
              <w:spacing w:val="5"/>
              <w:sz w:val="52"/>
              <w:szCs w:val="52"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-685800</wp:posOffset>
                    </wp:positionH>
                    <wp:positionV relativeFrom="page">
                      <wp:posOffset>1304925</wp:posOffset>
                    </wp:positionV>
                    <wp:extent cx="7258050" cy="8286750"/>
                    <wp:effectExtent l="0" t="0" r="0" b="0"/>
                    <wp:wrapNone/>
                    <wp:docPr id="138" name="Textfeld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58050" cy="8286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54A02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840"/>
                                  <w:gridCol w:w="4580"/>
                                </w:tblGrid>
                                <w:tr w:rsidR="00952B1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952B10" w:rsidRDefault="00952B1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de-DE"/>
                                        </w:rPr>
                                        <w:drawing>
                                          <wp:inline distT="0" distB="0" distL="0" distR="0" wp14:anchorId="0135517C" wp14:editId="7583B811">
                                            <wp:extent cx="3883911" cy="5124090"/>
                                            <wp:effectExtent l="0" t="0" r="2540" b="635"/>
                                            <wp:docPr id="3" name="Grafik 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opensuse.png"/>
                                                    <pic:cNvPicPr/>
                                                  </pic:nvPicPr>
                                                  <pic:blipFill>
                                                    <a:blip r:embed="rId10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892932" cy="513599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952B10" w:rsidRDefault="006E7F4D">
                                          <w:pPr>
                                            <w:pStyle w:val="KeinLeerraum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de-DE"/>
                                            </w:rPr>
                                            <w:t>14</w:t>
                                          </w:r>
                                          <w:r w:rsidR="003C29BE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de-DE"/>
                                            </w:rPr>
                                            <w:t>.</w:t>
                                          </w: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de-DE"/>
                                            </w:rPr>
                                            <w:t>Januar 2014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Unt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952B10" w:rsidRDefault="006F195B" w:rsidP="006E7F4D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Betriebssysteme Praktikum </w:t>
                                          </w:r>
                                          <w:r w:rsidR="006E7F4D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4</w:t>
                                          </w:r>
                                          <w:r w:rsidR="001D2855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Gruppe 2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               </w:t>
                                          </w:r>
                                          <w:r w:rsidR="006E7F4D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Gerätetreiber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952B10" w:rsidRDefault="00952B10">
                                      <w:pPr>
                                        <w:pStyle w:val="KeinLeerraum"/>
                                        <w:rPr>
                                          <w:caps/>
                                          <w:color w:val="54A02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54A021" w:themeColor="accent2"/>
                                          <w:sz w:val="26"/>
                                          <w:szCs w:val="26"/>
                                          <w:lang w:val="de-DE"/>
                                        </w:rPr>
                                        <w:t>Labor Protokoll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Expose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952B10" w:rsidRDefault="001D2855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1D2855">
                                            <w:rPr>
                                              <w:color w:val="000000" w:themeColor="text1"/>
                                            </w:rPr>
                                            <w:t xml:space="preserve">Dies ist das Protokoll zum </w:t>
                                          </w:r>
                                          <w:r w:rsidR="006E7F4D">
                                            <w:rPr>
                                              <w:color w:val="000000" w:themeColor="text1"/>
                                            </w:rPr>
                                            <w:t xml:space="preserve">vierten </w:t>
                                          </w:r>
                                          <w:r w:rsidRPr="001D2855">
                                            <w:rPr>
                                              <w:color w:val="000000" w:themeColor="text1"/>
                                            </w:rPr>
                                            <w:t>Laborversuch und umfasst eine kurze Beschreibung der Aufgabe, sowie eine Darstellung des Entwurfs und Diskus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s</w:t>
                                          </w:r>
                                          <w:r w:rsidRPr="001D2855">
                                            <w:rPr>
                                              <w:color w:val="000000" w:themeColor="text1"/>
                                            </w:rPr>
                                            <w:t>ion des Ergebn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i</w:t>
                                          </w:r>
                                          <w:r w:rsidRPr="001D2855">
                                            <w:rPr>
                                              <w:color w:val="000000" w:themeColor="text1"/>
                                            </w:rPr>
                                            <w:t>sses</w:t>
                                          </w:r>
                                          <w:r w:rsidR="00697DE7">
                                            <w:rPr>
                                              <w:color w:val="000000" w:themeColor="text1"/>
                                            </w:rPr>
                                            <w:t xml:space="preserve">.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54A02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952B10" w:rsidRDefault="00952B10">
                                          <w:pPr>
                                            <w:pStyle w:val="KeinLeerraum"/>
                                            <w:rPr>
                                              <w:color w:val="54A02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54A021" w:themeColor="accent2"/>
                                              <w:sz w:val="26"/>
                                              <w:szCs w:val="26"/>
                                              <w:lang w:val="de-DE"/>
                                            </w:rPr>
                                            <w:t>Steffen Giersch &amp; Maria Lüdemann</w:t>
                                          </w:r>
                                        </w:p>
                                      </w:sdtContent>
                                    </w:sdt>
                                    <w:p w:rsidR="00952B10" w:rsidRDefault="00952B10" w:rsidP="00952B10">
                                      <w:pPr>
                                        <w:pStyle w:val="KeinLeerraum"/>
                                      </w:pPr>
                                      <w:r>
                                        <w:rPr>
                                          <w:color w:val="2C3C43" w:themeColor="text2"/>
                                        </w:rPr>
                                        <w:t>HAW Hamburg</w:t>
                                      </w:r>
                                      <w:r w:rsidR="001D2855">
                                        <w:rPr>
                                          <w:color w:val="2C3C43" w:themeColor="text2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</w:tbl>
                              <w:p w:rsidR="00952B10" w:rsidRDefault="00952B1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8" o:spid="_x0000_s1026" type="#_x0000_t202" style="position:absolute;margin-left:-54pt;margin-top:102.75pt;width:571.5pt;height:65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54A02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840"/>
                            <w:gridCol w:w="4580"/>
                          </w:tblGrid>
                          <w:tr w:rsidR="00952B10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952B10" w:rsidRDefault="00952B1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de-DE"/>
                                  </w:rPr>
                                  <w:drawing>
                                    <wp:inline distT="0" distB="0" distL="0" distR="0" wp14:anchorId="0135517C" wp14:editId="7583B811">
                                      <wp:extent cx="3883911" cy="5124090"/>
                                      <wp:effectExtent l="0" t="0" r="2540" b="635"/>
                                      <wp:docPr id="3" name="Grafik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opensuse.png"/>
                                              <pic:cNvPicPr/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892932" cy="51359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52B10" w:rsidRDefault="006E7F4D">
                                    <w:pPr>
                                      <w:pStyle w:val="KeinLeerraum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de-DE"/>
                                      </w:rPr>
                                      <w:t>14</w:t>
                                    </w:r>
                                    <w:r w:rsidR="003C29BE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de-DE"/>
                                      </w:rPr>
                                      <w:t>.</w:t>
                                    </w: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de-DE"/>
                                      </w:rPr>
                                      <w:t>Januar 2014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Unt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52B10" w:rsidRDefault="006F195B" w:rsidP="006E7F4D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Betriebssysteme Praktikum </w:t>
                                    </w:r>
                                    <w:r w:rsidR="006E7F4D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  <w:r w:rsidR="001D2855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Gruppe 2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               </w:t>
                                    </w:r>
                                    <w:r w:rsidR="006E7F4D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Gerätetreiber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952B10" w:rsidRDefault="00952B10">
                                <w:pPr>
                                  <w:pStyle w:val="KeinLeerraum"/>
                                  <w:rPr>
                                    <w:caps/>
                                    <w:color w:val="54A02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54A021" w:themeColor="accent2"/>
                                    <w:sz w:val="26"/>
                                    <w:szCs w:val="26"/>
                                    <w:lang w:val="de-DE"/>
                                  </w:rPr>
                                  <w:t>Labor Protokoll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Expose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952B10" w:rsidRDefault="001D285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1D2855">
                                      <w:rPr>
                                        <w:color w:val="000000" w:themeColor="text1"/>
                                      </w:rPr>
                                      <w:t xml:space="preserve">Dies ist das Protokoll zum </w:t>
                                    </w:r>
                                    <w:r w:rsidR="006E7F4D">
                                      <w:rPr>
                                        <w:color w:val="000000" w:themeColor="text1"/>
                                      </w:rPr>
                                      <w:t xml:space="preserve">vierten </w:t>
                                    </w:r>
                                    <w:r w:rsidRPr="001D2855">
                                      <w:rPr>
                                        <w:color w:val="000000" w:themeColor="text1"/>
                                      </w:rPr>
                                      <w:t>Laborversuch und umfasst eine kurze Beschreibung der Aufgabe, sowie eine Darstellung des Entwurfs und Diskus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s</w:t>
                                    </w:r>
                                    <w:r w:rsidRPr="001D2855">
                                      <w:rPr>
                                        <w:color w:val="000000" w:themeColor="text1"/>
                                      </w:rPr>
                                      <w:t>ion des Ergebn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i</w:t>
                                    </w:r>
                                    <w:r w:rsidRPr="001D2855">
                                      <w:rPr>
                                        <w:color w:val="000000" w:themeColor="text1"/>
                                      </w:rPr>
                                      <w:t>sses</w:t>
                                    </w:r>
                                    <w:r w:rsidR="00697DE7">
                                      <w:rPr>
                                        <w:color w:val="000000" w:themeColor="text1"/>
                                      </w:rPr>
                                      <w:t xml:space="preserve">.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54A02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52B10" w:rsidRDefault="00952B10">
                                    <w:pPr>
                                      <w:pStyle w:val="KeinLeerraum"/>
                                      <w:rPr>
                                        <w:color w:val="54A02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54A021" w:themeColor="accent2"/>
                                        <w:sz w:val="26"/>
                                        <w:szCs w:val="26"/>
                                        <w:lang w:val="de-DE"/>
                                      </w:rPr>
                                      <w:t>Steffen Giersch &amp; Maria Lüdemann</w:t>
                                    </w:r>
                                  </w:p>
                                </w:sdtContent>
                              </w:sdt>
                              <w:p w:rsidR="00952B10" w:rsidRDefault="00952B10" w:rsidP="00952B10">
                                <w:pPr>
                                  <w:pStyle w:val="KeinLeerraum"/>
                                </w:pPr>
                                <w:r>
                                  <w:rPr>
                                    <w:color w:val="2C3C43" w:themeColor="text2"/>
                                  </w:rPr>
                                  <w:t>HAW Hamburg</w:t>
                                </w:r>
                                <w:r w:rsidR="001D2855">
                                  <w:rPr>
                                    <w:color w:val="2C3C43" w:themeColor="text2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</w:tbl>
                        <w:p w:rsidR="00952B10" w:rsidRDefault="00952B10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F2707F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-652212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645B4" w:rsidRDefault="004645B4">
          <w:pPr>
            <w:pStyle w:val="Inhaltsverzeichnisberschrift"/>
          </w:pPr>
          <w:r>
            <w:t>Inha</w:t>
          </w:r>
          <w:bookmarkStart w:id="0" w:name="_GoBack"/>
          <w:bookmarkEnd w:id="0"/>
          <w:r>
            <w:t>ltsverzeichnis</w:t>
          </w:r>
        </w:p>
        <w:p w:rsidR="009F1B3B" w:rsidRDefault="004645B4">
          <w:pPr>
            <w:pStyle w:val="Verzeichnis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461910" w:history="1">
            <w:r w:rsidR="009F1B3B" w:rsidRPr="00E7714E">
              <w:rPr>
                <w:rStyle w:val="Hyperlink"/>
                <w:noProof/>
              </w:rPr>
              <w:t>Das Problem der Speisenden Philosophen</w:t>
            </w:r>
            <w:r w:rsidR="009F1B3B">
              <w:rPr>
                <w:noProof/>
                <w:webHidden/>
              </w:rPr>
              <w:tab/>
            </w:r>
            <w:r w:rsidR="009F1B3B">
              <w:rPr>
                <w:noProof/>
                <w:webHidden/>
              </w:rPr>
              <w:fldChar w:fldCharType="begin"/>
            </w:r>
            <w:r w:rsidR="009F1B3B">
              <w:rPr>
                <w:noProof/>
                <w:webHidden/>
              </w:rPr>
              <w:instrText xml:space="preserve"> PAGEREF _Toc377461910 \h </w:instrText>
            </w:r>
            <w:r w:rsidR="009F1B3B">
              <w:rPr>
                <w:noProof/>
                <w:webHidden/>
              </w:rPr>
            </w:r>
            <w:r w:rsidR="009F1B3B">
              <w:rPr>
                <w:noProof/>
                <w:webHidden/>
              </w:rPr>
              <w:fldChar w:fldCharType="separate"/>
            </w:r>
            <w:r w:rsidR="00B4199A">
              <w:rPr>
                <w:noProof/>
                <w:webHidden/>
              </w:rPr>
              <w:t>2</w:t>
            </w:r>
            <w:r w:rsidR="009F1B3B">
              <w:rPr>
                <w:noProof/>
                <w:webHidden/>
              </w:rPr>
              <w:fldChar w:fldCharType="end"/>
            </w:r>
          </w:hyperlink>
        </w:p>
        <w:p w:rsidR="009F1B3B" w:rsidRDefault="009F1B3B">
          <w:pPr>
            <w:pStyle w:val="Verzeichnis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eastAsia="de-DE"/>
            </w:rPr>
          </w:pPr>
          <w:hyperlink w:anchor="_Toc377461911" w:history="1">
            <w:r w:rsidRPr="00E7714E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_Toc377461911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199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B3B" w:rsidRDefault="009F1B3B">
          <w:pPr>
            <w:pStyle w:val="Verzeichnis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eastAsia="de-DE"/>
            </w:rPr>
          </w:pPr>
          <w:hyperlink w:anchor="_Toc377461912" w:history="1">
            <w:r w:rsidRPr="00E7714E">
              <w:rPr>
                <w:rStyle w:val="Hyperlink"/>
                <w:iCs/>
                <w:noProof/>
              </w:rPr>
              <w:t>Der Entwurf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_Toc377461912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199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B3B" w:rsidRDefault="009F1B3B">
          <w:pPr>
            <w:pStyle w:val="Verzeichnis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eastAsia="de-DE"/>
            </w:rPr>
          </w:pPr>
          <w:hyperlink w:anchor="_Toc377461913" w:history="1">
            <w:r w:rsidRPr="00E7714E">
              <w:rPr>
                <w:rStyle w:val="Hyperlink"/>
                <w:noProof/>
              </w:rPr>
              <w:t>Anmerkung-Nachtrag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_Toc377461913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19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5B4" w:rsidRDefault="004645B4">
          <w:r>
            <w:rPr>
              <w:b/>
              <w:bCs/>
            </w:rPr>
            <w:fldChar w:fldCharType="end"/>
          </w:r>
        </w:p>
      </w:sdtContent>
    </w:sdt>
    <w:p w:rsidR="004645B4" w:rsidRDefault="004645B4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453EA3" w:rsidRDefault="006F195B" w:rsidP="00F2707F">
      <w:pPr>
        <w:pStyle w:val="berschrift1"/>
        <w:spacing w:after="60"/>
      </w:pPr>
      <w:bookmarkStart w:id="1" w:name="_Toc377461910"/>
      <w:r>
        <w:lastRenderedPageBreak/>
        <w:t>Das Problem der Speisenden Philosophen</w:t>
      </w:r>
      <w:bookmarkEnd w:id="1"/>
    </w:p>
    <w:p w:rsidR="00B117C4" w:rsidRPr="00B117C4" w:rsidRDefault="00B117C4" w:rsidP="00B117C4"/>
    <w:p w:rsidR="00DF3BDA" w:rsidRDefault="00561CB5" w:rsidP="00B117C4">
      <w:pPr>
        <w:pStyle w:val="berschrift3"/>
      </w:pPr>
      <w:bookmarkStart w:id="2" w:name="_Toc377461911"/>
      <w:r>
        <w:t>Aufgabenstellung</w:t>
      </w:r>
      <w:bookmarkEnd w:id="2"/>
    </w:p>
    <w:p w:rsidR="00B117C4" w:rsidRPr="00B117C4" w:rsidRDefault="00B117C4" w:rsidP="00B117C4"/>
    <w:p w:rsidR="00DF3BDA" w:rsidRDefault="008B1574" w:rsidP="00F2707F">
      <w:pPr>
        <w:pStyle w:val="Zitat"/>
        <w:spacing w:after="60"/>
        <w:rPr>
          <w:rStyle w:val="Hervorhebung"/>
          <w:i w:val="0"/>
          <w:caps w:val="0"/>
          <w:color w:val="auto"/>
          <w:spacing w:val="0"/>
        </w:rPr>
      </w:pPr>
      <w:r>
        <w:rPr>
          <w:rStyle w:val="Hervorhebung"/>
          <w:i w:val="0"/>
          <w:caps w:val="0"/>
          <w:color w:val="auto"/>
          <w:spacing w:val="0"/>
        </w:rPr>
        <w:t>Schreiben sie eine</w:t>
      </w:r>
      <w:r w:rsidR="006E7F4D">
        <w:rPr>
          <w:rStyle w:val="Hervorhebung"/>
          <w:i w:val="0"/>
          <w:caps w:val="0"/>
          <w:color w:val="auto"/>
          <w:spacing w:val="0"/>
        </w:rPr>
        <w:t>n</w:t>
      </w:r>
      <w:r>
        <w:rPr>
          <w:rStyle w:val="Hervorhebung"/>
          <w:i w:val="0"/>
          <w:caps w:val="0"/>
          <w:color w:val="auto"/>
          <w:spacing w:val="0"/>
        </w:rPr>
        <w:t xml:space="preserve"> </w:t>
      </w:r>
      <w:r w:rsidR="006E7F4D">
        <w:rPr>
          <w:rStyle w:val="Hervorhebung"/>
          <w:i w:val="0"/>
          <w:caps w:val="0"/>
          <w:color w:val="auto"/>
          <w:spacing w:val="0"/>
        </w:rPr>
        <w:t>Gerätetreiber</w:t>
      </w:r>
    </w:p>
    <w:p w:rsidR="000D4111" w:rsidRDefault="000D4111" w:rsidP="000D4111">
      <w:pPr>
        <w:spacing w:before="0" w:after="0"/>
      </w:pPr>
    </w:p>
    <w:p w:rsidR="004854E2" w:rsidRDefault="004854E2" w:rsidP="000D4111">
      <w:pPr>
        <w:spacing w:before="0" w:after="0"/>
      </w:pPr>
      <w:r>
        <w:t xml:space="preserve">Das Treibermodul implementiert zwei </w:t>
      </w:r>
      <w:proofErr w:type="spellStart"/>
      <w:r>
        <w:t>MinorDevices</w:t>
      </w:r>
      <w:proofErr w:type="spellEnd"/>
      <w:r>
        <w:t xml:space="preserve"> welche dazu genutzt werden um User Eingaben zu decodieren oder encodieren</w:t>
      </w:r>
      <w:r w:rsidR="0017407F">
        <w:t xml:space="preserve">. Dies kann mittels einer eigenen </w:t>
      </w:r>
      <w:proofErr w:type="spellStart"/>
      <w:r w:rsidR="0017407F">
        <w:t>Erstezungstabelle</w:t>
      </w:r>
      <w:proofErr w:type="spellEnd"/>
      <w:r w:rsidR="0017407F">
        <w:t xml:space="preserve"> </w:t>
      </w:r>
      <w:r>
        <w:t>geschehen</w:t>
      </w:r>
      <w:r w:rsidR="0017407F">
        <w:t xml:space="preserve"> der allerdings einigen Regeln unterliegt. Das Modul muss gleichzeitig sicherstellen, dass jeweils nur ein Prozess Lese oder Schreibrechte hat und nicht mehr Rechte heraus gegeben werden können.</w:t>
      </w:r>
    </w:p>
    <w:p w:rsidR="0017407F" w:rsidRDefault="0017407F" w:rsidP="000D4111">
      <w:pPr>
        <w:spacing w:before="0" w:after="0"/>
      </w:pPr>
    </w:p>
    <w:p w:rsidR="004854E2" w:rsidRPr="004854E2" w:rsidRDefault="004854E2" w:rsidP="004854E2">
      <w:pPr>
        <w:pStyle w:val="berschrift3"/>
        <w:rPr>
          <w:i/>
          <w:iCs/>
          <w:color w:val="auto"/>
          <w:sz w:val="22"/>
          <w:szCs w:val="22"/>
        </w:rPr>
      </w:pPr>
      <w:bookmarkStart w:id="3" w:name="_Toc377461912"/>
      <w:r>
        <w:rPr>
          <w:rStyle w:val="SchwacheHervorhebung"/>
          <w:color w:val="auto"/>
          <w:szCs w:val="22"/>
        </w:rPr>
        <w:t>Der Entwurf</w:t>
      </w:r>
      <w:bookmarkEnd w:id="3"/>
    </w:p>
    <w:p w:rsidR="004854E2" w:rsidRDefault="004854E2" w:rsidP="004854E2">
      <w:pPr>
        <w:pStyle w:val="berschrift3"/>
        <w:spacing w:before="0"/>
        <w:rPr>
          <w:caps w:val="0"/>
          <w:color w:val="auto"/>
          <w:spacing w:val="0"/>
        </w:rPr>
      </w:pPr>
    </w:p>
    <w:p w:rsidR="004854E2" w:rsidRPr="0017407F" w:rsidRDefault="004854E2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>Steffen Giersch, Maria Luedemann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>Betriebssysteme Praktikum Nummer 4 - Pseudocode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function translate_read (file *filp, char __user * buf, size_t count, loff_t * f_pos) 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speichere Translate-Informationen aus dem Aufruf in dev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belege den Semaphoren dev-&gt;sem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solange der Buffer leer ist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  gib dev-&gt;sem frei</w:t>
      </w:r>
    </w:p>
    <w:p w:rsidR="006E7F4D" w:rsidRPr="0017407F" w:rsidRDefault="00084A0A" w:rsidP="00084A0A">
      <w:pPr>
        <w:spacing w:before="0" w:after="0"/>
        <w:rPr>
          <w:rStyle w:val="SchwacheHervorhebung"/>
          <w:sz w:val="20"/>
        </w:rPr>
      </w:pPr>
      <w:r>
        <w:rPr>
          <w:rStyle w:val="SchwacheHervorhebung"/>
          <w:sz w:val="20"/>
        </w:rPr>
        <w:t xml:space="preserve">    </w:t>
      </w:r>
      <w:r w:rsidR="006E7F4D" w:rsidRPr="0017407F">
        <w:rPr>
          <w:rStyle w:val="SchwacheHervorhebung"/>
          <w:sz w:val="20"/>
        </w:rPr>
        <w:t xml:space="preserve">reihe dich in </w:t>
      </w:r>
      <w:proofErr w:type="spellStart"/>
      <w:r w:rsidR="006E7F4D" w:rsidRPr="0017407F">
        <w:rPr>
          <w:rStyle w:val="SchwacheHervorhebung"/>
          <w:sz w:val="20"/>
        </w:rPr>
        <w:t>dev</w:t>
      </w:r>
      <w:proofErr w:type="spellEnd"/>
      <w:r w:rsidR="006E7F4D" w:rsidRPr="0017407F">
        <w:rPr>
          <w:rStyle w:val="SchwacheHervorhebung"/>
          <w:sz w:val="20"/>
        </w:rPr>
        <w:t>-&gt;</w:t>
      </w:r>
      <w:proofErr w:type="spellStart"/>
      <w:r w:rsidR="006E7F4D" w:rsidRPr="0017407F">
        <w:rPr>
          <w:rStyle w:val="SchwacheHervorhebung"/>
          <w:sz w:val="20"/>
        </w:rPr>
        <w:t>queue</w:t>
      </w:r>
      <w:proofErr w:type="spellEnd"/>
      <w:r w:rsidR="006E7F4D" w:rsidRPr="0017407F">
        <w:rPr>
          <w:rStyle w:val="SchwacheHervorhebung"/>
          <w:sz w:val="20"/>
        </w:rPr>
        <w:t xml:space="preserve"> ein und warte auf Elemente im Buffer</w:t>
      </w:r>
    </w:p>
    <w:p w:rsidR="006E7F4D" w:rsidRPr="0017407F" w:rsidRDefault="00084A0A" w:rsidP="0017407F">
      <w:pPr>
        <w:spacing w:before="0" w:after="0"/>
        <w:rPr>
          <w:rStyle w:val="SchwacheHervorhebung"/>
          <w:sz w:val="20"/>
        </w:rPr>
      </w:pPr>
      <w:r>
        <w:rPr>
          <w:rStyle w:val="SchwacheHervorhebung"/>
          <w:sz w:val="20"/>
        </w:rPr>
        <w:t xml:space="preserve">    </w:t>
      </w:r>
      <w:r w:rsidR="006E7F4D" w:rsidRPr="0017407F">
        <w:rPr>
          <w:rStyle w:val="SchwacheHervorhebung"/>
          <w:sz w:val="20"/>
        </w:rPr>
        <w:t xml:space="preserve">belege den Semaphoren </w:t>
      </w:r>
      <w:proofErr w:type="spellStart"/>
      <w:r w:rsidR="006E7F4D" w:rsidRPr="0017407F">
        <w:rPr>
          <w:rStyle w:val="SchwacheHervorhebung"/>
          <w:sz w:val="20"/>
        </w:rPr>
        <w:t>dev</w:t>
      </w:r>
      <w:proofErr w:type="spellEnd"/>
      <w:r w:rsidR="006E7F4D" w:rsidRPr="0017407F">
        <w:rPr>
          <w:rStyle w:val="SchwacheHervorhebung"/>
          <w:sz w:val="20"/>
        </w:rPr>
        <w:t>-&gt;</w:t>
      </w:r>
      <w:proofErr w:type="spellStart"/>
      <w:r w:rsidR="006E7F4D" w:rsidRPr="0017407F">
        <w:rPr>
          <w:rStyle w:val="SchwacheHervorhebung"/>
          <w:sz w:val="20"/>
        </w:rPr>
        <w:t>sem</w:t>
      </w:r>
      <w:proofErr w:type="spellEnd"/>
      <w:r w:rsidR="006E7F4D" w:rsidRPr="0017407F">
        <w:rPr>
          <w:rStyle w:val="SchwacheHervorhebung"/>
          <w:sz w:val="20"/>
        </w:rPr>
        <w:t xml:space="preserve"> wieder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wenn der WritePointer hinter ReadPointer steht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  setze count auf das Minimum der Anzahl der Elemente zwischen dev-&gt;wp und </w:t>
      </w:r>
      <w:proofErr w:type="spellStart"/>
      <w:r w:rsidRPr="0017407F">
        <w:rPr>
          <w:rStyle w:val="SchwacheHervorhebung"/>
          <w:sz w:val="20"/>
        </w:rPr>
        <w:t>dev</w:t>
      </w:r>
      <w:proofErr w:type="spellEnd"/>
      <w:r w:rsidRPr="0017407F">
        <w:rPr>
          <w:rStyle w:val="SchwacheHervorhebung"/>
          <w:sz w:val="20"/>
        </w:rPr>
        <w:t>-&gt;</w:t>
      </w:r>
      <w:proofErr w:type="spellStart"/>
      <w:r w:rsidRPr="0017407F">
        <w:rPr>
          <w:rStyle w:val="SchwacheHervorhebung"/>
          <w:sz w:val="20"/>
        </w:rPr>
        <w:t>rp</w:t>
      </w:r>
      <w:proofErr w:type="spellEnd"/>
      <w:r w:rsidRPr="0017407F">
        <w:rPr>
          <w:rStyle w:val="SchwacheHervorhebung"/>
          <w:sz w:val="20"/>
        </w:rPr>
        <w:t xml:space="preserve"> und </w:t>
      </w:r>
      <w:r w:rsidR="00084A0A">
        <w:rPr>
          <w:rStyle w:val="SchwacheHervorhebung"/>
          <w:sz w:val="20"/>
        </w:rPr>
        <w:t xml:space="preserve">   </w:t>
      </w:r>
      <w:r w:rsidRPr="0017407F">
        <w:rPr>
          <w:rStyle w:val="SchwacheHervorhebung"/>
          <w:sz w:val="20"/>
        </w:rPr>
        <w:t>den an angeforderten Elementen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sonst ist ein Wrap-Around beim ReadPointer geschehen, also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  setze count auf das Minimum der Anzahl der Elemente zwischen dem WritePointer und dem Ende des Buffers und den angeforderten Elementen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ab/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wenn translate1 aufgerufen wurde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  decodiere </w:t>
      </w:r>
      <w:proofErr w:type="spellStart"/>
      <w:r w:rsidRPr="0017407F">
        <w:rPr>
          <w:rStyle w:val="SchwacheHervorhebung"/>
          <w:sz w:val="20"/>
        </w:rPr>
        <w:t>count</w:t>
      </w:r>
      <w:proofErr w:type="spellEnd"/>
      <w:r w:rsidRPr="0017407F">
        <w:rPr>
          <w:rStyle w:val="SchwacheHervorhebung"/>
          <w:sz w:val="20"/>
        </w:rPr>
        <w:t xml:space="preserve"> Elemente im </w:t>
      </w:r>
      <w:proofErr w:type="spellStart"/>
      <w:r w:rsidRPr="0017407F">
        <w:rPr>
          <w:rStyle w:val="SchwacheHervorhebung"/>
          <w:sz w:val="20"/>
        </w:rPr>
        <w:t>Buffer</w:t>
      </w:r>
      <w:proofErr w:type="spellEnd"/>
      <w:r w:rsidRPr="0017407F">
        <w:rPr>
          <w:rStyle w:val="SchwacheHervorhebung"/>
          <w:sz w:val="20"/>
        </w:rPr>
        <w:t xml:space="preserve"> ab dem </w:t>
      </w:r>
      <w:proofErr w:type="spellStart"/>
      <w:r w:rsidRPr="0017407F">
        <w:rPr>
          <w:rStyle w:val="SchwacheHervorhebung"/>
          <w:sz w:val="20"/>
        </w:rPr>
        <w:t>ReadPointer</w:t>
      </w:r>
      <w:proofErr w:type="spellEnd"/>
      <w:r w:rsidRPr="0017407F">
        <w:rPr>
          <w:rStyle w:val="SchwacheHervorhebung"/>
          <w:sz w:val="20"/>
        </w:rPr>
        <w:t xml:space="preserve"> und kopiere sie zum Benutzer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sonst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  kopiere </w:t>
      </w:r>
      <w:proofErr w:type="spellStart"/>
      <w:r w:rsidRPr="0017407F">
        <w:rPr>
          <w:rStyle w:val="SchwacheHervorhebung"/>
          <w:sz w:val="20"/>
        </w:rPr>
        <w:t>count</w:t>
      </w:r>
      <w:proofErr w:type="spellEnd"/>
      <w:r w:rsidRPr="0017407F">
        <w:rPr>
          <w:rStyle w:val="SchwacheHervorhebung"/>
          <w:sz w:val="20"/>
        </w:rPr>
        <w:t xml:space="preserve"> Elemente im </w:t>
      </w:r>
      <w:proofErr w:type="spellStart"/>
      <w:r w:rsidRPr="0017407F">
        <w:rPr>
          <w:rStyle w:val="SchwacheHervorhebung"/>
          <w:sz w:val="20"/>
        </w:rPr>
        <w:t>Buffer</w:t>
      </w:r>
      <w:proofErr w:type="spellEnd"/>
      <w:r w:rsidRPr="0017407F">
        <w:rPr>
          <w:rStyle w:val="SchwacheHervorhebung"/>
          <w:sz w:val="20"/>
        </w:rPr>
        <w:t xml:space="preserve"> ab dem </w:t>
      </w:r>
      <w:proofErr w:type="spellStart"/>
      <w:r w:rsidRPr="0017407F">
        <w:rPr>
          <w:rStyle w:val="SchwacheHervorhebung"/>
          <w:sz w:val="20"/>
        </w:rPr>
        <w:t>ReadPointer</w:t>
      </w:r>
      <w:proofErr w:type="spellEnd"/>
      <w:r w:rsidRPr="0017407F">
        <w:rPr>
          <w:rStyle w:val="SchwacheHervorhebung"/>
          <w:sz w:val="20"/>
        </w:rPr>
        <w:t xml:space="preserve"> zum Benutzer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ab/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inkrementiere den </w:t>
      </w:r>
      <w:proofErr w:type="spellStart"/>
      <w:r w:rsidRPr="0017407F">
        <w:rPr>
          <w:rStyle w:val="SchwacheHervorhebung"/>
          <w:sz w:val="20"/>
        </w:rPr>
        <w:t>ReadPointer</w:t>
      </w:r>
      <w:proofErr w:type="spellEnd"/>
      <w:r w:rsidRPr="0017407F">
        <w:rPr>
          <w:rStyle w:val="SchwacheHervorhebung"/>
          <w:sz w:val="20"/>
        </w:rPr>
        <w:t xml:space="preserve"> um </w:t>
      </w:r>
      <w:proofErr w:type="spellStart"/>
      <w:r w:rsidRPr="0017407F">
        <w:rPr>
          <w:rStyle w:val="SchwacheHervorhebung"/>
          <w:sz w:val="20"/>
        </w:rPr>
        <w:t>count</w:t>
      </w:r>
      <w:proofErr w:type="spellEnd"/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wenn der </w:t>
      </w:r>
      <w:proofErr w:type="spellStart"/>
      <w:r w:rsidRPr="0017407F">
        <w:rPr>
          <w:rStyle w:val="SchwacheHervorhebung"/>
          <w:sz w:val="20"/>
        </w:rPr>
        <w:t>ReadPointer</w:t>
      </w:r>
      <w:proofErr w:type="spellEnd"/>
      <w:r w:rsidRPr="0017407F">
        <w:rPr>
          <w:rStyle w:val="SchwacheHervorhebung"/>
          <w:sz w:val="20"/>
        </w:rPr>
        <w:t xml:space="preserve"> am Ende des </w:t>
      </w:r>
      <w:proofErr w:type="spellStart"/>
      <w:r w:rsidRPr="0017407F">
        <w:rPr>
          <w:rStyle w:val="SchwacheHervorhebung"/>
          <w:sz w:val="20"/>
        </w:rPr>
        <w:t>Buffers</w:t>
      </w:r>
      <w:proofErr w:type="spellEnd"/>
      <w:r w:rsidRPr="0017407F">
        <w:rPr>
          <w:rStyle w:val="SchwacheHervorhebung"/>
          <w:sz w:val="20"/>
        </w:rPr>
        <w:t xml:space="preserve"> angekommen ist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lastRenderedPageBreak/>
        <w:t xml:space="preserve">    Setze den </w:t>
      </w:r>
      <w:proofErr w:type="spellStart"/>
      <w:r w:rsidRPr="0017407F">
        <w:rPr>
          <w:rStyle w:val="SchwacheHervorhebung"/>
          <w:sz w:val="20"/>
        </w:rPr>
        <w:t>ReadPointer</w:t>
      </w:r>
      <w:proofErr w:type="spellEnd"/>
      <w:r w:rsidRPr="0017407F">
        <w:rPr>
          <w:rStyle w:val="SchwacheHervorhebung"/>
          <w:sz w:val="20"/>
        </w:rPr>
        <w:t xml:space="preserve"> an den Anfang des </w:t>
      </w:r>
      <w:proofErr w:type="spellStart"/>
      <w:r w:rsidRPr="0017407F">
        <w:rPr>
          <w:rStyle w:val="SchwacheHervorhebung"/>
          <w:sz w:val="20"/>
        </w:rPr>
        <w:t>Buffers</w:t>
      </w:r>
      <w:proofErr w:type="spellEnd"/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dekrementiere den </w:t>
      </w:r>
      <w:proofErr w:type="spellStart"/>
      <w:r w:rsidRPr="0017407F">
        <w:rPr>
          <w:rStyle w:val="SchwacheHervorhebung"/>
          <w:sz w:val="20"/>
        </w:rPr>
        <w:t>fillcount</w:t>
      </w:r>
      <w:proofErr w:type="spellEnd"/>
      <w:r w:rsidRPr="0017407F">
        <w:rPr>
          <w:rStyle w:val="SchwacheHervorhebung"/>
          <w:sz w:val="20"/>
        </w:rPr>
        <w:t xml:space="preserve"> um </w:t>
      </w:r>
      <w:proofErr w:type="spellStart"/>
      <w:r w:rsidRPr="0017407F">
        <w:rPr>
          <w:rStyle w:val="SchwacheHervorhebung"/>
          <w:sz w:val="20"/>
        </w:rPr>
        <w:t>count</w:t>
      </w:r>
      <w:proofErr w:type="spellEnd"/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gib </w:t>
      </w:r>
      <w:proofErr w:type="spellStart"/>
      <w:r w:rsidRPr="0017407F">
        <w:rPr>
          <w:rStyle w:val="SchwacheHervorhebung"/>
          <w:sz w:val="20"/>
        </w:rPr>
        <w:t>dev</w:t>
      </w:r>
      <w:proofErr w:type="spellEnd"/>
      <w:r w:rsidRPr="0017407F">
        <w:rPr>
          <w:rStyle w:val="SchwacheHervorhebung"/>
          <w:sz w:val="20"/>
        </w:rPr>
        <w:t>-&gt;</w:t>
      </w:r>
      <w:proofErr w:type="spellStart"/>
      <w:r w:rsidRPr="0017407F">
        <w:rPr>
          <w:rStyle w:val="SchwacheHervorhebung"/>
          <w:sz w:val="20"/>
        </w:rPr>
        <w:t>sem</w:t>
      </w:r>
      <w:proofErr w:type="spellEnd"/>
      <w:r w:rsidRPr="0017407F">
        <w:rPr>
          <w:rStyle w:val="SchwacheHervorhebung"/>
          <w:sz w:val="20"/>
        </w:rPr>
        <w:t xml:space="preserve"> wieder frei und benachrichtige die </w:t>
      </w:r>
      <w:proofErr w:type="spellStart"/>
      <w:r w:rsidRPr="0017407F">
        <w:rPr>
          <w:rStyle w:val="SchwacheHervorhebung"/>
          <w:sz w:val="20"/>
        </w:rPr>
        <w:t>wartenen</w:t>
      </w:r>
      <w:proofErr w:type="spellEnd"/>
      <w:r w:rsidRPr="0017407F">
        <w:rPr>
          <w:rStyle w:val="SchwacheHervorhebung"/>
          <w:sz w:val="20"/>
        </w:rPr>
        <w:t xml:space="preserve"> Prozesse in </w:t>
      </w:r>
      <w:proofErr w:type="spellStart"/>
      <w:r w:rsidRPr="0017407F">
        <w:rPr>
          <w:rStyle w:val="SchwacheHervorhebung"/>
          <w:sz w:val="20"/>
        </w:rPr>
        <w:t>dev</w:t>
      </w:r>
      <w:proofErr w:type="spellEnd"/>
      <w:r w:rsidRPr="0017407F">
        <w:rPr>
          <w:rStyle w:val="SchwacheHervorhebung"/>
          <w:sz w:val="20"/>
        </w:rPr>
        <w:t>-&gt;</w:t>
      </w:r>
      <w:proofErr w:type="spellStart"/>
      <w:r w:rsidRPr="0017407F">
        <w:rPr>
          <w:rStyle w:val="SchwacheHervorhebung"/>
          <w:sz w:val="20"/>
        </w:rPr>
        <w:t>queue</w:t>
      </w:r>
      <w:proofErr w:type="spellEnd"/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gib </w:t>
      </w:r>
      <w:proofErr w:type="spellStart"/>
      <w:r w:rsidRPr="0017407F">
        <w:rPr>
          <w:rStyle w:val="SchwacheHervorhebung"/>
          <w:sz w:val="20"/>
        </w:rPr>
        <w:t>count</w:t>
      </w:r>
      <w:proofErr w:type="spellEnd"/>
      <w:r w:rsidRPr="0017407F">
        <w:rPr>
          <w:rStyle w:val="SchwacheHervorhebung"/>
          <w:sz w:val="20"/>
        </w:rPr>
        <w:t xml:space="preserve"> </w:t>
      </w:r>
      <w:proofErr w:type="spellStart"/>
      <w:r w:rsidRPr="0017407F">
        <w:rPr>
          <w:rStyle w:val="SchwacheHervorhebung"/>
          <w:sz w:val="20"/>
        </w:rPr>
        <w:t>zurueck</w:t>
      </w:r>
      <w:proofErr w:type="spellEnd"/>
      <w:r w:rsidRPr="0017407F">
        <w:rPr>
          <w:rStyle w:val="SchwacheHervorhebung"/>
          <w:sz w:val="20"/>
        </w:rPr>
        <w:t xml:space="preserve">, damit der lesende Prozess </w:t>
      </w:r>
      <w:proofErr w:type="spellStart"/>
      <w:proofErr w:type="gramStart"/>
      <w:r w:rsidRPr="0017407F">
        <w:rPr>
          <w:rStyle w:val="SchwacheHervorhebung"/>
          <w:sz w:val="20"/>
        </w:rPr>
        <w:t>weis</w:t>
      </w:r>
      <w:proofErr w:type="spellEnd"/>
      <w:proofErr w:type="gramEnd"/>
      <w:r w:rsidRPr="0017407F">
        <w:rPr>
          <w:rStyle w:val="SchwacheHervorhebung"/>
          <w:sz w:val="20"/>
        </w:rPr>
        <w:t xml:space="preserve">, </w:t>
      </w:r>
      <w:r w:rsidR="00084A0A">
        <w:rPr>
          <w:rStyle w:val="SchwacheHervorhebung"/>
          <w:sz w:val="20"/>
        </w:rPr>
        <w:t xml:space="preserve">wie viele Elemente </w:t>
      </w:r>
      <w:proofErr w:type="spellStart"/>
      <w:r w:rsidR="00084A0A">
        <w:rPr>
          <w:rStyle w:val="SchwacheHervorhebung"/>
          <w:sz w:val="20"/>
        </w:rPr>
        <w:t>tatsaechlich</w:t>
      </w:r>
      <w:proofErr w:type="spellEnd"/>
      <w:r w:rsidR="00084A0A">
        <w:rPr>
          <w:rStyle w:val="SchwacheHervorhebung"/>
          <w:sz w:val="20"/>
        </w:rPr>
        <w:t xml:space="preserve">   </w:t>
      </w:r>
      <w:proofErr w:type="spellStart"/>
      <w:r w:rsidRPr="0017407F">
        <w:rPr>
          <w:rStyle w:val="SchwacheHervorhebung"/>
          <w:sz w:val="20"/>
        </w:rPr>
        <w:t>uebertragen</w:t>
      </w:r>
      <w:proofErr w:type="spellEnd"/>
      <w:r w:rsidRPr="0017407F">
        <w:rPr>
          <w:rStyle w:val="SchwacheHervorhebung"/>
          <w:sz w:val="20"/>
        </w:rPr>
        <w:t xml:space="preserve"> werden konnten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end </w:t>
      </w:r>
      <w:proofErr w:type="spellStart"/>
      <w:r w:rsidRPr="0017407F">
        <w:rPr>
          <w:rStyle w:val="SchwacheHervorhebung"/>
          <w:sz w:val="20"/>
        </w:rPr>
        <w:t>function</w:t>
      </w:r>
      <w:proofErr w:type="spellEnd"/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proofErr w:type="spellStart"/>
      <w:r w:rsidRPr="0017407F">
        <w:rPr>
          <w:rStyle w:val="SchwacheHervorhebung"/>
          <w:sz w:val="20"/>
        </w:rPr>
        <w:t>function</w:t>
      </w:r>
      <w:proofErr w:type="spellEnd"/>
      <w:r w:rsidRPr="0017407F">
        <w:rPr>
          <w:rStyle w:val="SchwacheHervorhebung"/>
          <w:sz w:val="20"/>
        </w:rPr>
        <w:t xml:space="preserve"> </w:t>
      </w:r>
      <w:proofErr w:type="spellStart"/>
      <w:r w:rsidRPr="0017407F">
        <w:rPr>
          <w:rStyle w:val="SchwacheHervorhebung"/>
          <w:sz w:val="20"/>
        </w:rPr>
        <w:t>translate_write</w:t>
      </w:r>
      <w:proofErr w:type="spellEnd"/>
      <w:r w:rsidRPr="0017407F">
        <w:rPr>
          <w:rStyle w:val="SchwacheHervorhebung"/>
          <w:sz w:val="20"/>
        </w:rPr>
        <w:t xml:space="preserve"> (</w:t>
      </w:r>
      <w:proofErr w:type="spellStart"/>
      <w:r w:rsidRPr="0017407F">
        <w:rPr>
          <w:rStyle w:val="SchwacheHervorhebung"/>
          <w:sz w:val="20"/>
        </w:rPr>
        <w:t>file</w:t>
      </w:r>
      <w:proofErr w:type="spellEnd"/>
      <w:r w:rsidRPr="0017407F">
        <w:rPr>
          <w:rStyle w:val="SchwacheHervorhebung"/>
          <w:sz w:val="20"/>
        </w:rPr>
        <w:t xml:space="preserve"> *</w:t>
      </w:r>
      <w:proofErr w:type="spellStart"/>
      <w:r w:rsidRPr="0017407F">
        <w:rPr>
          <w:rStyle w:val="SchwacheHervorhebung"/>
          <w:sz w:val="20"/>
        </w:rPr>
        <w:t>filp</w:t>
      </w:r>
      <w:proofErr w:type="spellEnd"/>
      <w:r w:rsidRPr="0017407F">
        <w:rPr>
          <w:rStyle w:val="SchwacheHervorhebung"/>
          <w:sz w:val="20"/>
        </w:rPr>
        <w:t xml:space="preserve">, </w:t>
      </w:r>
      <w:proofErr w:type="spellStart"/>
      <w:r w:rsidRPr="0017407F">
        <w:rPr>
          <w:rStyle w:val="SchwacheHervorhebung"/>
          <w:sz w:val="20"/>
        </w:rPr>
        <w:t>count</w:t>
      </w:r>
      <w:proofErr w:type="spellEnd"/>
      <w:r w:rsidRPr="0017407F">
        <w:rPr>
          <w:rStyle w:val="SchwacheHervorhebung"/>
          <w:sz w:val="20"/>
        </w:rPr>
        <w:t xml:space="preserve"> </w:t>
      </w:r>
      <w:proofErr w:type="spellStart"/>
      <w:r w:rsidRPr="0017407F">
        <w:rPr>
          <w:rStyle w:val="SchwacheHervorhebung"/>
          <w:sz w:val="20"/>
        </w:rPr>
        <w:t>char</w:t>
      </w:r>
      <w:proofErr w:type="spellEnd"/>
      <w:r w:rsidRPr="0017407F">
        <w:rPr>
          <w:rStyle w:val="SchwacheHervorhebung"/>
          <w:sz w:val="20"/>
        </w:rPr>
        <w:t xml:space="preserve"> __</w:t>
      </w:r>
      <w:proofErr w:type="spellStart"/>
      <w:r w:rsidRPr="0017407F">
        <w:rPr>
          <w:rStyle w:val="SchwacheHervorhebung"/>
          <w:sz w:val="20"/>
        </w:rPr>
        <w:t>user</w:t>
      </w:r>
      <w:proofErr w:type="spellEnd"/>
      <w:r w:rsidRPr="0017407F">
        <w:rPr>
          <w:rStyle w:val="SchwacheHervorhebung"/>
          <w:sz w:val="20"/>
        </w:rPr>
        <w:t xml:space="preserve"> *</w:t>
      </w:r>
      <w:proofErr w:type="spellStart"/>
      <w:r w:rsidRPr="0017407F">
        <w:rPr>
          <w:rStyle w:val="SchwacheHervorhebung"/>
          <w:sz w:val="20"/>
        </w:rPr>
        <w:t>buf</w:t>
      </w:r>
      <w:proofErr w:type="spellEnd"/>
      <w:r w:rsidRPr="0017407F">
        <w:rPr>
          <w:rStyle w:val="SchwacheHervorhebung"/>
          <w:sz w:val="20"/>
        </w:rPr>
        <w:t xml:space="preserve">, </w:t>
      </w:r>
      <w:proofErr w:type="spellStart"/>
      <w:r w:rsidRPr="0017407F">
        <w:rPr>
          <w:rStyle w:val="SchwacheHervorhebung"/>
          <w:sz w:val="20"/>
        </w:rPr>
        <w:t>size_t</w:t>
      </w:r>
      <w:proofErr w:type="spellEnd"/>
      <w:r w:rsidRPr="0017407F">
        <w:rPr>
          <w:rStyle w:val="SchwacheHervorhebung"/>
          <w:sz w:val="20"/>
        </w:rPr>
        <w:t xml:space="preserve"> </w:t>
      </w:r>
      <w:proofErr w:type="spellStart"/>
      <w:r w:rsidRPr="0017407F">
        <w:rPr>
          <w:rStyle w:val="SchwacheHervorhebung"/>
          <w:sz w:val="20"/>
        </w:rPr>
        <w:t>count</w:t>
      </w:r>
      <w:proofErr w:type="spellEnd"/>
      <w:r w:rsidRPr="0017407F">
        <w:rPr>
          <w:rStyle w:val="SchwacheHervorhebung"/>
          <w:sz w:val="20"/>
        </w:rPr>
        <w:t xml:space="preserve">, </w:t>
      </w:r>
      <w:proofErr w:type="spellStart"/>
      <w:r w:rsidRPr="0017407F">
        <w:rPr>
          <w:rStyle w:val="SchwacheHervorhebung"/>
          <w:sz w:val="20"/>
        </w:rPr>
        <w:t>loff_t</w:t>
      </w:r>
      <w:proofErr w:type="spellEnd"/>
      <w:r w:rsidRPr="0017407F">
        <w:rPr>
          <w:rStyle w:val="SchwacheHervorhebung"/>
          <w:sz w:val="20"/>
        </w:rPr>
        <w:t xml:space="preserve"> *</w:t>
      </w:r>
      <w:proofErr w:type="spellStart"/>
      <w:r w:rsidRPr="0017407F">
        <w:rPr>
          <w:rStyle w:val="SchwacheHervorhebung"/>
          <w:sz w:val="20"/>
        </w:rPr>
        <w:t>f_pos</w:t>
      </w:r>
      <w:proofErr w:type="spellEnd"/>
      <w:r w:rsidRPr="0017407F">
        <w:rPr>
          <w:rStyle w:val="SchwacheHervorhebung"/>
          <w:sz w:val="20"/>
        </w:rPr>
        <w:t>)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speichere </w:t>
      </w:r>
      <w:proofErr w:type="spellStart"/>
      <w:r w:rsidRPr="0017407F">
        <w:rPr>
          <w:rStyle w:val="SchwacheHervorhebung"/>
          <w:sz w:val="20"/>
        </w:rPr>
        <w:t>Translate</w:t>
      </w:r>
      <w:proofErr w:type="spellEnd"/>
      <w:r w:rsidRPr="0017407F">
        <w:rPr>
          <w:rStyle w:val="SchwacheHervorhebung"/>
          <w:sz w:val="20"/>
        </w:rPr>
        <w:t xml:space="preserve">-Informationen aus dem Aufruf in </w:t>
      </w:r>
      <w:proofErr w:type="spellStart"/>
      <w:r w:rsidRPr="0017407F">
        <w:rPr>
          <w:rStyle w:val="SchwacheHervorhebung"/>
          <w:sz w:val="20"/>
        </w:rPr>
        <w:t>dev</w:t>
      </w:r>
      <w:proofErr w:type="spellEnd"/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belege den Semaphoren </w:t>
      </w:r>
      <w:proofErr w:type="spellStart"/>
      <w:r w:rsidRPr="0017407F">
        <w:rPr>
          <w:rStyle w:val="SchwacheHervorhebung"/>
          <w:sz w:val="20"/>
        </w:rPr>
        <w:t>dev</w:t>
      </w:r>
      <w:proofErr w:type="spellEnd"/>
      <w:r w:rsidRPr="0017407F">
        <w:rPr>
          <w:rStyle w:val="SchwacheHervorhebung"/>
          <w:sz w:val="20"/>
        </w:rPr>
        <w:t>-&gt;</w:t>
      </w:r>
      <w:proofErr w:type="spellStart"/>
      <w:r w:rsidRPr="0017407F">
        <w:rPr>
          <w:rStyle w:val="SchwacheHervorhebung"/>
          <w:sz w:val="20"/>
        </w:rPr>
        <w:t>sem</w:t>
      </w:r>
      <w:proofErr w:type="spellEnd"/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solange der </w:t>
      </w:r>
      <w:proofErr w:type="spellStart"/>
      <w:r w:rsidRPr="0017407F">
        <w:rPr>
          <w:rStyle w:val="SchwacheHervorhebung"/>
          <w:sz w:val="20"/>
        </w:rPr>
        <w:t>Buffer</w:t>
      </w:r>
      <w:proofErr w:type="spellEnd"/>
      <w:r w:rsidRPr="0017407F">
        <w:rPr>
          <w:rStyle w:val="SchwacheHervorhebung"/>
          <w:sz w:val="20"/>
        </w:rPr>
        <w:t xml:space="preserve"> voll ist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  gib </w:t>
      </w:r>
      <w:proofErr w:type="spellStart"/>
      <w:r w:rsidRPr="0017407F">
        <w:rPr>
          <w:rStyle w:val="SchwacheHervorhebung"/>
          <w:sz w:val="20"/>
        </w:rPr>
        <w:t>dev</w:t>
      </w:r>
      <w:proofErr w:type="spellEnd"/>
      <w:r w:rsidRPr="0017407F">
        <w:rPr>
          <w:rStyle w:val="SchwacheHervorhebung"/>
          <w:sz w:val="20"/>
        </w:rPr>
        <w:t>-&gt;</w:t>
      </w:r>
      <w:proofErr w:type="spellStart"/>
      <w:r w:rsidRPr="0017407F">
        <w:rPr>
          <w:rStyle w:val="SchwacheHervorhebung"/>
          <w:sz w:val="20"/>
        </w:rPr>
        <w:t>sem</w:t>
      </w:r>
      <w:proofErr w:type="spellEnd"/>
      <w:r w:rsidRPr="0017407F">
        <w:rPr>
          <w:rStyle w:val="SchwacheHervorhebung"/>
          <w:sz w:val="20"/>
        </w:rPr>
        <w:t xml:space="preserve"> frei</w:t>
      </w:r>
    </w:p>
    <w:p w:rsidR="006E7F4D" w:rsidRPr="0017407F" w:rsidRDefault="00D053CF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  </w:t>
      </w:r>
      <w:r w:rsidR="006E7F4D" w:rsidRPr="0017407F">
        <w:rPr>
          <w:rStyle w:val="SchwacheHervorhebung"/>
          <w:sz w:val="20"/>
        </w:rPr>
        <w:t xml:space="preserve">reihe dich in </w:t>
      </w:r>
      <w:proofErr w:type="spellStart"/>
      <w:r w:rsidR="006E7F4D" w:rsidRPr="0017407F">
        <w:rPr>
          <w:rStyle w:val="SchwacheHervorhebung"/>
          <w:sz w:val="20"/>
        </w:rPr>
        <w:t>dev</w:t>
      </w:r>
      <w:proofErr w:type="spellEnd"/>
      <w:r w:rsidR="006E7F4D" w:rsidRPr="0017407F">
        <w:rPr>
          <w:rStyle w:val="SchwacheHervorhebung"/>
          <w:sz w:val="20"/>
        </w:rPr>
        <w:t>-&gt;</w:t>
      </w:r>
      <w:proofErr w:type="spellStart"/>
      <w:r w:rsidR="006E7F4D" w:rsidRPr="0017407F">
        <w:rPr>
          <w:rStyle w:val="SchwacheHervorhebung"/>
          <w:sz w:val="20"/>
        </w:rPr>
        <w:t>queue</w:t>
      </w:r>
      <w:proofErr w:type="spellEnd"/>
      <w:r w:rsidR="006E7F4D" w:rsidRPr="0017407F">
        <w:rPr>
          <w:rStyle w:val="SchwacheHervorhebung"/>
          <w:sz w:val="20"/>
        </w:rPr>
        <w:t xml:space="preserve"> ein und warte auf freien Platz im </w:t>
      </w:r>
      <w:proofErr w:type="spellStart"/>
      <w:r w:rsidR="006E7F4D" w:rsidRPr="0017407F">
        <w:rPr>
          <w:rStyle w:val="SchwacheHervorhebung"/>
          <w:sz w:val="20"/>
        </w:rPr>
        <w:t>Buffer</w:t>
      </w:r>
      <w:proofErr w:type="spellEnd"/>
    </w:p>
    <w:p w:rsidR="006E7F4D" w:rsidRPr="0017407F" w:rsidRDefault="00D053CF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  </w:t>
      </w:r>
      <w:r w:rsidR="006E7F4D" w:rsidRPr="0017407F">
        <w:rPr>
          <w:rStyle w:val="SchwacheHervorhebung"/>
          <w:sz w:val="20"/>
        </w:rPr>
        <w:t xml:space="preserve">belege den Semaphoren </w:t>
      </w:r>
      <w:proofErr w:type="spellStart"/>
      <w:r w:rsidR="006E7F4D" w:rsidRPr="0017407F">
        <w:rPr>
          <w:rStyle w:val="SchwacheHervorhebung"/>
          <w:sz w:val="20"/>
        </w:rPr>
        <w:t>dev</w:t>
      </w:r>
      <w:proofErr w:type="spellEnd"/>
      <w:r w:rsidR="006E7F4D" w:rsidRPr="0017407F">
        <w:rPr>
          <w:rStyle w:val="SchwacheHervorhebung"/>
          <w:sz w:val="20"/>
        </w:rPr>
        <w:t>-&gt;</w:t>
      </w:r>
      <w:proofErr w:type="spellStart"/>
      <w:r w:rsidR="006E7F4D" w:rsidRPr="0017407F">
        <w:rPr>
          <w:rStyle w:val="SchwacheHervorhebung"/>
          <w:sz w:val="20"/>
        </w:rPr>
        <w:t>sem</w:t>
      </w:r>
      <w:proofErr w:type="spellEnd"/>
      <w:r w:rsidR="006E7F4D" w:rsidRPr="0017407F">
        <w:rPr>
          <w:rStyle w:val="SchwacheHervorhebung"/>
          <w:sz w:val="20"/>
        </w:rPr>
        <w:t xml:space="preserve"> wieder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setze </w:t>
      </w:r>
      <w:proofErr w:type="spellStart"/>
      <w:r w:rsidRPr="0017407F">
        <w:rPr>
          <w:rStyle w:val="SchwacheHervorhebung"/>
          <w:sz w:val="20"/>
        </w:rPr>
        <w:t>count</w:t>
      </w:r>
      <w:proofErr w:type="spellEnd"/>
      <w:r w:rsidRPr="0017407F">
        <w:rPr>
          <w:rStyle w:val="SchwacheHervorhebung"/>
          <w:sz w:val="20"/>
        </w:rPr>
        <w:t xml:space="preserve"> auf das Minimum des </w:t>
      </w:r>
      <w:proofErr w:type="spellStart"/>
      <w:r w:rsidRPr="0017407F">
        <w:rPr>
          <w:rStyle w:val="SchwacheHervorhebung"/>
          <w:sz w:val="20"/>
        </w:rPr>
        <w:t>verbleibenen</w:t>
      </w:r>
      <w:proofErr w:type="spellEnd"/>
      <w:r w:rsidRPr="0017407F">
        <w:rPr>
          <w:rStyle w:val="SchwacheHervorhebung"/>
          <w:sz w:val="20"/>
        </w:rPr>
        <w:t xml:space="preserve"> Platzes im </w:t>
      </w:r>
      <w:proofErr w:type="spellStart"/>
      <w:r w:rsidRPr="0017407F">
        <w:rPr>
          <w:rStyle w:val="SchwacheHervorhebung"/>
          <w:sz w:val="20"/>
        </w:rPr>
        <w:t>Buffer</w:t>
      </w:r>
      <w:proofErr w:type="spellEnd"/>
      <w:r w:rsidRPr="0017407F">
        <w:rPr>
          <w:rStyle w:val="SchwacheHervorhebung"/>
          <w:sz w:val="20"/>
        </w:rPr>
        <w:t xml:space="preserve"> und </w:t>
      </w:r>
      <w:proofErr w:type="spellStart"/>
      <w:r w:rsidRPr="0017407F">
        <w:rPr>
          <w:rStyle w:val="SchwacheHervorhebung"/>
          <w:sz w:val="20"/>
        </w:rPr>
        <w:t>count</w:t>
      </w:r>
      <w:proofErr w:type="spellEnd"/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wenn der </w:t>
      </w:r>
      <w:proofErr w:type="spellStart"/>
      <w:r w:rsidRPr="0017407F">
        <w:rPr>
          <w:rStyle w:val="SchwacheHervorhebung"/>
          <w:sz w:val="20"/>
        </w:rPr>
        <w:t>WritePointer</w:t>
      </w:r>
      <w:proofErr w:type="spellEnd"/>
      <w:r w:rsidRPr="0017407F">
        <w:rPr>
          <w:rStyle w:val="SchwacheHervorhebung"/>
          <w:sz w:val="20"/>
        </w:rPr>
        <w:t xml:space="preserve"> hinter oder auf dem </w:t>
      </w:r>
      <w:proofErr w:type="spellStart"/>
      <w:r w:rsidRPr="0017407F">
        <w:rPr>
          <w:rStyle w:val="SchwacheHervorhebung"/>
          <w:sz w:val="20"/>
        </w:rPr>
        <w:t>ReadPointer</w:t>
      </w:r>
      <w:proofErr w:type="spellEnd"/>
      <w:r w:rsidRPr="0017407F">
        <w:rPr>
          <w:rStyle w:val="SchwacheHervorhebung"/>
          <w:sz w:val="20"/>
        </w:rPr>
        <w:t xml:space="preserve"> steht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  setze Count auf das Minimum von Count und den Elementen bis zum Ende der Liste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sonst ist ein </w:t>
      </w:r>
      <w:proofErr w:type="spellStart"/>
      <w:r w:rsidRPr="0017407F">
        <w:rPr>
          <w:rStyle w:val="SchwacheHervorhebung"/>
          <w:sz w:val="20"/>
        </w:rPr>
        <w:t>Wrap-Around</w:t>
      </w:r>
      <w:proofErr w:type="spellEnd"/>
      <w:r w:rsidRPr="0017407F">
        <w:rPr>
          <w:rStyle w:val="SchwacheHervorhebung"/>
          <w:sz w:val="20"/>
        </w:rPr>
        <w:t xml:space="preserve"> beim </w:t>
      </w:r>
      <w:proofErr w:type="spellStart"/>
      <w:r w:rsidRPr="0017407F">
        <w:rPr>
          <w:rStyle w:val="SchwacheHervorhebung"/>
          <w:sz w:val="20"/>
        </w:rPr>
        <w:t>ReadPointer</w:t>
      </w:r>
      <w:proofErr w:type="spellEnd"/>
      <w:r w:rsidRPr="0017407F">
        <w:rPr>
          <w:rStyle w:val="SchwacheHervorhebung"/>
          <w:sz w:val="20"/>
        </w:rPr>
        <w:t xml:space="preserve"> geschehen, also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  setze Count auf das Minimum von Count und den Elementen bis zum </w:t>
      </w:r>
      <w:proofErr w:type="spellStart"/>
      <w:r w:rsidRPr="0017407F">
        <w:rPr>
          <w:rStyle w:val="SchwacheHervorhebung"/>
          <w:sz w:val="20"/>
        </w:rPr>
        <w:t>ReadPointer</w:t>
      </w:r>
      <w:proofErr w:type="spellEnd"/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ab/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wenn translate0 aufgerufen wurde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  codiere </w:t>
      </w:r>
      <w:proofErr w:type="spellStart"/>
      <w:r w:rsidRPr="0017407F">
        <w:rPr>
          <w:rStyle w:val="SchwacheHervorhebung"/>
          <w:sz w:val="20"/>
        </w:rPr>
        <w:t>count</w:t>
      </w:r>
      <w:proofErr w:type="spellEnd"/>
      <w:r w:rsidRPr="0017407F">
        <w:rPr>
          <w:rStyle w:val="SchwacheHervorhebung"/>
          <w:sz w:val="20"/>
        </w:rPr>
        <w:t xml:space="preserve"> Elemente im </w:t>
      </w:r>
      <w:proofErr w:type="spellStart"/>
      <w:r w:rsidRPr="0017407F">
        <w:rPr>
          <w:rStyle w:val="SchwacheHervorhebung"/>
          <w:sz w:val="20"/>
        </w:rPr>
        <w:t>Buffer</w:t>
      </w:r>
      <w:proofErr w:type="spellEnd"/>
      <w:r w:rsidRPr="0017407F">
        <w:rPr>
          <w:rStyle w:val="SchwacheHervorhebung"/>
          <w:sz w:val="20"/>
        </w:rPr>
        <w:t xml:space="preserve"> ab dem </w:t>
      </w:r>
      <w:proofErr w:type="spellStart"/>
      <w:r w:rsidRPr="0017407F">
        <w:rPr>
          <w:rStyle w:val="SchwacheHervorhebung"/>
          <w:sz w:val="20"/>
        </w:rPr>
        <w:t>WritePointe</w:t>
      </w:r>
      <w:r w:rsidR="00084A0A">
        <w:rPr>
          <w:rStyle w:val="SchwacheHervorhebung"/>
          <w:sz w:val="20"/>
        </w:rPr>
        <w:t>r</w:t>
      </w:r>
      <w:proofErr w:type="spellEnd"/>
      <w:r w:rsidR="00084A0A">
        <w:rPr>
          <w:rStyle w:val="SchwacheHervorhebung"/>
          <w:sz w:val="20"/>
        </w:rPr>
        <w:t xml:space="preserve"> und kopiere sie in den </w:t>
      </w:r>
      <w:proofErr w:type="spellStart"/>
      <w:r w:rsidR="00084A0A">
        <w:rPr>
          <w:rStyle w:val="SchwacheHervorhebung"/>
          <w:sz w:val="20"/>
        </w:rPr>
        <w:t>Buffer</w:t>
      </w:r>
      <w:proofErr w:type="spellEnd"/>
      <w:r w:rsidR="00084A0A">
        <w:rPr>
          <w:rStyle w:val="SchwacheHervorhebung"/>
          <w:sz w:val="20"/>
        </w:rPr>
        <w:t xml:space="preserve"> </w:t>
      </w:r>
      <w:r w:rsidRPr="0017407F">
        <w:rPr>
          <w:rStyle w:val="SchwacheHervorhebung"/>
          <w:sz w:val="20"/>
        </w:rPr>
        <w:t>sonst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  kopiere </w:t>
      </w:r>
      <w:proofErr w:type="spellStart"/>
      <w:r w:rsidRPr="0017407F">
        <w:rPr>
          <w:rStyle w:val="SchwacheHervorhebung"/>
          <w:sz w:val="20"/>
        </w:rPr>
        <w:t>count</w:t>
      </w:r>
      <w:proofErr w:type="spellEnd"/>
      <w:r w:rsidRPr="0017407F">
        <w:rPr>
          <w:rStyle w:val="SchwacheHervorhebung"/>
          <w:sz w:val="20"/>
        </w:rPr>
        <w:t xml:space="preserve"> Elemente im </w:t>
      </w:r>
      <w:proofErr w:type="spellStart"/>
      <w:r w:rsidRPr="0017407F">
        <w:rPr>
          <w:rStyle w:val="SchwacheHervorhebung"/>
          <w:sz w:val="20"/>
        </w:rPr>
        <w:t>Buffer</w:t>
      </w:r>
      <w:proofErr w:type="spellEnd"/>
      <w:r w:rsidRPr="0017407F">
        <w:rPr>
          <w:rStyle w:val="SchwacheHervorhebung"/>
          <w:sz w:val="20"/>
        </w:rPr>
        <w:t xml:space="preserve"> ab dem </w:t>
      </w:r>
      <w:proofErr w:type="spellStart"/>
      <w:r w:rsidRPr="0017407F">
        <w:rPr>
          <w:rStyle w:val="SchwacheHervorhebung"/>
          <w:sz w:val="20"/>
        </w:rPr>
        <w:t>WritePointer</w:t>
      </w:r>
      <w:proofErr w:type="spellEnd"/>
      <w:r w:rsidRPr="0017407F">
        <w:rPr>
          <w:rStyle w:val="SchwacheHervorhebung"/>
          <w:sz w:val="20"/>
        </w:rPr>
        <w:t xml:space="preserve"> in den </w:t>
      </w:r>
      <w:proofErr w:type="spellStart"/>
      <w:r w:rsidRPr="0017407F">
        <w:rPr>
          <w:rStyle w:val="SchwacheHervorhebung"/>
          <w:sz w:val="20"/>
        </w:rPr>
        <w:t>Buffer</w:t>
      </w:r>
      <w:proofErr w:type="spellEnd"/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ab/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inkrementiere den </w:t>
      </w:r>
      <w:proofErr w:type="spellStart"/>
      <w:r w:rsidRPr="0017407F">
        <w:rPr>
          <w:rStyle w:val="SchwacheHervorhebung"/>
          <w:sz w:val="20"/>
        </w:rPr>
        <w:t>WritePointer</w:t>
      </w:r>
      <w:proofErr w:type="spellEnd"/>
      <w:r w:rsidRPr="0017407F">
        <w:rPr>
          <w:rStyle w:val="SchwacheHervorhebung"/>
          <w:sz w:val="20"/>
        </w:rPr>
        <w:t xml:space="preserve"> um </w:t>
      </w:r>
      <w:proofErr w:type="spellStart"/>
      <w:r w:rsidRPr="0017407F">
        <w:rPr>
          <w:rStyle w:val="SchwacheHervorhebung"/>
          <w:sz w:val="20"/>
        </w:rPr>
        <w:t>count</w:t>
      </w:r>
      <w:proofErr w:type="spellEnd"/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wenn der </w:t>
      </w:r>
      <w:proofErr w:type="spellStart"/>
      <w:r w:rsidRPr="0017407F">
        <w:rPr>
          <w:rStyle w:val="SchwacheHervorhebung"/>
          <w:sz w:val="20"/>
        </w:rPr>
        <w:t>WritePointer</w:t>
      </w:r>
      <w:proofErr w:type="spellEnd"/>
      <w:r w:rsidRPr="0017407F">
        <w:rPr>
          <w:rStyle w:val="SchwacheHervorhebung"/>
          <w:sz w:val="20"/>
        </w:rPr>
        <w:t xml:space="preserve"> am Ende des </w:t>
      </w:r>
      <w:proofErr w:type="spellStart"/>
      <w:r w:rsidRPr="0017407F">
        <w:rPr>
          <w:rStyle w:val="SchwacheHervorhebung"/>
          <w:sz w:val="20"/>
        </w:rPr>
        <w:t>Buffers</w:t>
      </w:r>
      <w:proofErr w:type="spellEnd"/>
      <w:r w:rsidRPr="0017407F">
        <w:rPr>
          <w:rStyle w:val="SchwacheHervorhebung"/>
          <w:sz w:val="20"/>
        </w:rPr>
        <w:t xml:space="preserve"> angekommen ist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  Setze den </w:t>
      </w:r>
      <w:proofErr w:type="spellStart"/>
      <w:r w:rsidRPr="0017407F">
        <w:rPr>
          <w:rStyle w:val="SchwacheHervorhebung"/>
          <w:sz w:val="20"/>
        </w:rPr>
        <w:t>WritePointer</w:t>
      </w:r>
      <w:proofErr w:type="spellEnd"/>
      <w:r w:rsidRPr="0017407F">
        <w:rPr>
          <w:rStyle w:val="SchwacheHervorhebung"/>
          <w:sz w:val="20"/>
        </w:rPr>
        <w:t xml:space="preserve"> an den Anfang des </w:t>
      </w:r>
      <w:proofErr w:type="spellStart"/>
      <w:r w:rsidRPr="0017407F">
        <w:rPr>
          <w:rStyle w:val="SchwacheHervorhebung"/>
          <w:sz w:val="20"/>
        </w:rPr>
        <w:t>Buffers</w:t>
      </w:r>
      <w:proofErr w:type="spellEnd"/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inkrementiere den </w:t>
      </w:r>
      <w:proofErr w:type="spellStart"/>
      <w:r w:rsidRPr="0017407F">
        <w:rPr>
          <w:rStyle w:val="SchwacheHervorhebung"/>
          <w:sz w:val="20"/>
        </w:rPr>
        <w:t>fillcount</w:t>
      </w:r>
      <w:proofErr w:type="spellEnd"/>
      <w:r w:rsidRPr="0017407F">
        <w:rPr>
          <w:rStyle w:val="SchwacheHervorhebung"/>
          <w:sz w:val="20"/>
        </w:rPr>
        <w:t xml:space="preserve"> um </w:t>
      </w:r>
      <w:proofErr w:type="spellStart"/>
      <w:r w:rsidRPr="0017407F">
        <w:rPr>
          <w:rStyle w:val="SchwacheHervorhebung"/>
          <w:sz w:val="20"/>
        </w:rPr>
        <w:t>count</w:t>
      </w:r>
      <w:proofErr w:type="spellEnd"/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gib </w:t>
      </w:r>
      <w:proofErr w:type="spellStart"/>
      <w:r w:rsidRPr="0017407F">
        <w:rPr>
          <w:rStyle w:val="SchwacheHervorhebung"/>
          <w:sz w:val="20"/>
        </w:rPr>
        <w:t>dev</w:t>
      </w:r>
      <w:proofErr w:type="spellEnd"/>
      <w:r w:rsidRPr="0017407F">
        <w:rPr>
          <w:rStyle w:val="SchwacheHervorhebung"/>
          <w:sz w:val="20"/>
        </w:rPr>
        <w:t>-&gt;</w:t>
      </w:r>
      <w:proofErr w:type="spellStart"/>
      <w:r w:rsidRPr="0017407F">
        <w:rPr>
          <w:rStyle w:val="SchwacheHervorhebung"/>
          <w:sz w:val="20"/>
        </w:rPr>
        <w:t>sem</w:t>
      </w:r>
      <w:proofErr w:type="spellEnd"/>
      <w:r w:rsidRPr="0017407F">
        <w:rPr>
          <w:rStyle w:val="SchwacheHervorhebung"/>
          <w:sz w:val="20"/>
        </w:rPr>
        <w:t xml:space="preserve"> wieder frei und benachrichtige die </w:t>
      </w:r>
      <w:proofErr w:type="spellStart"/>
      <w:r w:rsidRPr="0017407F">
        <w:rPr>
          <w:rStyle w:val="SchwacheHervorhebung"/>
          <w:sz w:val="20"/>
        </w:rPr>
        <w:t>wartenen</w:t>
      </w:r>
      <w:proofErr w:type="spellEnd"/>
      <w:r w:rsidRPr="0017407F">
        <w:rPr>
          <w:rStyle w:val="SchwacheHervorhebung"/>
          <w:sz w:val="20"/>
        </w:rPr>
        <w:t xml:space="preserve"> Prozesse in </w:t>
      </w:r>
      <w:proofErr w:type="spellStart"/>
      <w:r w:rsidRPr="0017407F">
        <w:rPr>
          <w:rStyle w:val="SchwacheHervorhebung"/>
          <w:sz w:val="20"/>
        </w:rPr>
        <w:t>dev</w:t>
      </w:r>
      <w:proofErr w:type="spellEnd"/>
      <w:r w:rsidRPr="0017407F">
        <w:rPr>
          <w:rStyle w:val="SchwacheHervorhebung"/>
          <w:sz w:val="20"/>
        </w:rPr>
        <w:t>-&gt;</w:t>
      </w:r>
      <w:proofErr w:type="spellStart"/>
      <w:r w:rsidRPr="0017407F">
        <w:rPr>
          <w:rStyle w:val="SchwacheHervorhebung"/>
          <w:sz w:val="20"/>
        </w:rPr>
        <w:t>queue</w:t>
      </w:r>
      <w:proofErr w:type="spellEnd"/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</w:t>
      </w:r>
    </w:p>
    <w:p w:rsidR="006E7F4D" w:rsidRPr="0017407F" w:rsidRDefault="006E7F4D" w:rsidP="00084A0A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gib </w:t>
      </w:r>
      <w:proofErr w:type="spellStart"/>
      <w:r w:rsidRPr="0017407F">
        <w:rPr>
          <w:rStyle w:val="SchwacheHervorhebung"/>
          <w:sz w:val="20"/>
        </w:rPr>
        <w:t>count</w:t>
      </w:r>
      <w:proofErr w:type="spellEnd"/>
      <w:r w:rsidRPr="0017407F">
        <w:rPr>
          <w:rStyle w:val="SchwacheHervorhebung"/>
          <w:sz w:val="20"/>
        </w:rPr>
        <w:t xml:space="preserve"> </w:t>
      </w:r>
      <w:proofErr w:type="spellStart"/>
      <w:r w:rsidRPr="0017407F">
        <w:rPr>
          <w:rStyle w:val="SchwacheHervorhebung"/>
          <w:sz w:val="20"/>
        </w:rPr>
        <w:t>zurueck</w:t>
      </w:r>
      <w:proofErr w:type="spellEnd"/>
      <w:r w:rsidRPr="0017407F">
        <w:rPr>
          <w:rStyle w:val="SchwacheHervorhebung"/>
          <w:sz w:val="20"/>
        </w:rPr>
        <w:t xml:space="preserve">, damit der lesende Prozess </w:t>
      </w:r>
      <w:proofErr w:type="spellStart"/>
      <w:proofErr w:type="gramStart"/>
      <w:r w:rsidRPr="0017407F">
        <w:rPr>
          <w:rStyle w:val="SchwacheHervorhebung"/>
          <w:sz w:val="20"/>
        </w:rPr>
        <w:t>weis</w:t>
      </w:r>
      <w:proofErr w:type="spellEnd"/>
      <w:proofErr w:type="gramEnd"/>
      <w:r w:rsidRPr="0017407F">
        <w:rPr>
          <w:rStyle w:val="SchwacheHervorhebung"/>
          <w:sz w:val="20"/>
        </w:rPr>
        <w:t xml:space="preserve">, wie viele Elemente </w:t>
      </w:r>
      <w:proofErr w:type="spellStart"/>
      <w:r w:rsidRPr="0017407F">
        <w:rPr>
          <w:rStyle w:val="SchwacheHervorhebung"/>
          <w:sz w:val="20"/>
        </w:rPr>
        <w:t>tatsaechlich</w:t>
      </w:r>
      <w:proofErr w:type="spellEnd"/>
      <w:r w:rsidRPr="0017407F">
        <w:rPr>
          <w:rStyle w:val="SchwacheHervorhebung"/>
          <w:sz w:val="20"/>
        </w:rPr>
        <w:t xml:space="preserve"> </w:t>
      </w:r>
      <w:r w:rsidR="00084A0A">
        <w:rPr>
          <w:rStyle w:val="SchwacheHervorhebung"/>
          <w:sz w:val="20"/>
        </w:rPr>
        <w:t xml:space="preserve">              </w:t>
      </w:r>
      <w:proofErr w:type="spellStart"/>
      <w:r w:rsidR="00084A0A" w:rsidRPr="00084A0A">
        <w:rPr>
          <w:rStyle w:val="SchwacheHervorhebung"/>
          <w:color w:val="FFFFFF" w:themeColor="background1"/>
          <w:sz w:val="20"/>
        </w:rPr>
        <w:t>o</w:t>
      </w:r>
      <w:r w:rsidRPr="0017407F">
        <w:rPr>
          <w:rStyle w:val="SchwacheHervorhebung"/>
          <w:sz w:val="20"/>
        </w:rPr>
        <w:t>uebertragen</w:t>
      </w:r>
      <w:proofErr w:type="spellEnd"/>
      <w:r w:rsidRPr="0017407F">
        <w:rPr>
          <w:rStyle w:val="SchwacheHervorhebung"/>
          <w:sz w:val="20"/>
        </w:rPr>
        <w:t xml:space="preserve"> werden konnten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end </w:t>
      </w:r>
      <w:proofErr w:type="spellStart"/>
      <w:r w:rsidRPr="0017407F">
        <w:rPr>
          <w:rStyle w:val="SchwacheHervorhebung"/>
          <w:sz w:val="20"/>
        </w:rPr>
        <w:t>function</w:t>
      </w:r>
      <w:proofErr w:type="spellEnd"/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</w:p>
    <w:p w:rsidR="00084A0A" w:rsidRDefault="00084A0A" w:rsidP="0017407F">
      <w:pPr>
        <w:spacing w:before="0" w:after="0"/>
        <w:rPr>
          <w:rStyle w:val="SchwacheHervorhebung"/>
          <w:sz w:val="20"/>
        </w:rPr>
      </w:pPr>
    </w:p>
    <w:p w:rsidR="006E7F4D" w:rsidRPr="0017407F" w:rsidRDefault="00B62938" w:rsidP="0017407F">
      <w:pPr>
        <w:spacing w:before="0" w:after="0"/>
        <w:rPr>
          <w:rStyle w:val="SchwacheHervorhebung"/>
          <w:sz w:val="20"/>
        </w:rPr>
      </w:pPr>
      <w:r>
        <w:rPr>
          <w:rStyle w:val="SchwacheHervorhebung"/>
          <w:sz w:val="20"/>
        </w:rPr>
        <w:lastRenderedPageBreak/>
        <w:br/>
      </w:r>
      <w:proofErr w:type="spellStart"/>
      <w:r w:rsidR="006E7F4D" w:rsidRPr="0017407F">
        <w:rPr>
          <w:rStyle w:val="SchwacheHervorhebung"/>
          <w:sz w:val="20"/>
        </w:rPr>
        <w:t>function</w:t>
      </w:r>
      <w:proofErr w:type="spellEnd"/>
      <w:r w:rsidR="006E7F4D" w:rsidRPr="0017407F">
        <w:rPr>
          <w:rStyle w:val="SchwacheHervorhebung"/>
          <w:sz w:val="20"/>
        </w:rPr>
        <w:t xml:space="preserve"> </w:t>
      </w:r>
      <w:proofErr w:type="spellStart"/>
      <w:r w:rsidR="006E7F4D" w:rsidRPr="0017407F">
        <w:rPr>
          <w:rStyle w:val="SchwacheHervorhebung"/>
          <w:sz w:val="20"/>
        </w:rPr>
        <w:t>translate_open</w:t>
      </w:r>
      <w:proofErr w:type="spellEnd"/>
      <w:r w:rsidR="006E7F4D" w:rsidRPr="0017407F">
        <w:rPr>
          <w:rStyle w:val="SchwacheHervorhebung"/>
          <w:sz w:val="20"/>
        </w:rPr>
        <w:t xml:space="preserve"> (</w:t>
      </w:r>
      <w:proofErr w:type="spellStart"/>
      <w:r w:rsidR="006E7F4D" w:rsidRPr="0017407F">
        <w:rPr>
          <w:rStyle w:val="SchwacheHervorhebung"/>
          <w:sz w:val="20"/>
        </w:rPr>
        <w:t>inode</w:t>
      </w:r>
      <w:proofErr w:type="spellEnd"/>
      <w:r w:rsidR="006E7F4D" w:rsidRPr="0017407F">
        <w:rPr>
          <w:rStyle w:val="SchwacheHervorhebung"/>
          <w:sz w:val="20"/>
        </w:rPr>
        <w:t xml:space="preserve"> *</w:t>
      </w:r>
      <w:proofErr w:type="spellStart"/>
      <w:r w:rsidR="006E7F4D" w:rsidRPr="0017407F">
        <w:rPr>
          <w:rStyle w:val="SchwacheHervorhebung"/>
          <w:sz w:val="20"/>
        </w:rPr>
        <w:t>inode</w:t>
      </w:r>
      <w:proofErr w:type="spellEnd"/>
      <w:r w:rsidR="006E7F4D" w:rsidRPr="0017407F">
        <w:rPr>
          <w:rStyle w:val="SchwacheHervorhebung"/>
          <w:sz w:val="20"/>
        </w:rPr>
        <w:t xml:space="preserve">, </w:t>
      </w:r>
      <w:proofErr w:type="spellStart"/>
      <w:r w:rsidR="006E7F4D" w:rsidRPr="0017407F">
        <w:rPr>
          <w:rStyle w:val="SchwacheHervorhebung"/>
          <w:sz w:val="20"/>
        </w:rPr>
        <w:t>file</w:t>
      </w:r>
      <w:proofErr w:type="spellEnd"/>
      <w:r w:rsidR="006E7F4D" w:rsidRPr="0017407F">
        <w:rPr>
          <w:rStyle w:val="SchwacheHervorhebung"/>
          <w:sz w:val="20"/>
        </w:rPr>
        <w:t xml:space="preserve"> *</w:t>
      </w:r>
      <w:proofErr w:type="spellStart"/>
      <w:r w:rsidR="006E7F4D" w:rsidRPr="0017407F">
        <w:rPr>
          <w:rStyle w:val="SchwacheHervorhebung"/>
          <w:sz w:val="20"/>
        </w:rPr>
        <w:t>filp</w:t>
      </w:r>
      <w:proofErr w:type="spellEnd"/>
      <w:r w:rsidR="006E7F4D" w:rsidRPr="0017407F">
        <w:rPr>
          <w:rStyle w:val="SchwacheHervorhebung"/>
          <w:sz w:val="20"/>
        </w:rPr>
        <w:t>)</w:t>
      </w:r>
    </w:p>
    <w:p w:rsidR="00084A0A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</w:t>
      </w:r>
      <w:proofErr w:type="spellStart"/>
      <w:r w:rsidRPr="0017407F">
        <w:rPr>
          <w:rStyle w:val="SchwacheHervorhebung"/>
          <w:sz w:val="20"/>
        </w:rPr>
        <w:t>speicher</w:t>
      </w:r>
      <w:proofErr w:type="spellEnd"/>
      <w:r w:rsidRPr="0017407F">
        <w:rPr>
          <w:rStyle w:val="SchwacheHervorhebung"/>
          <w:sz w:val="20"/>
        </w:rPr>
        <w:t xml:space="preserve"> die Referenz auf das jeweilige </w:t>
      </w:r>
      <w:proofErr w:type="spellStart"/>
      <w:r w:rsidRPr="0017407F">
        <w:rPr>
          <w:rStyle w:val="SchwacheHervorhebung"/>
          <w:sz w:val="20"/>
        </w:rPr>
        <w:t>MinorDevice</w:t>
      </w:r>
      <w:proofErr w:type="spellEnd"/>
      <w:r w:rsidRPr="0017407F">
        <w:rPr>
          <w:rStyle w:val="SchwacheHervorhebung"/>
          <w:sz w:val="20"/>
        </w:rPr>
        <w:t xml:space="preserve"> und die </w:t>
      </w:r>
      <w:proofErr w:type="spellStart"/>
      <w:r w:rsidRPr="0017407F">
        <w:rPr>
          <w:rStyle w:val="SchwacheHervorhebung"/>
          <w:sz w:val="20"/>
        </w:rPr>
        <w:t>MinorNumber</w:t>
      </w:r>
      <w:proofErr w:type="spellEnd"/>
      <w:r w:rsidRPr="0017407F">
        <w:rPr>
          <w:rStyle w:val="SchwacheHervorhebung"/>
          <w:sz w:val="20"/>
        </w:rPr>
        <w:t xml:space="preserve"> in </w:t>
      </w:r>
    </w:p>
    <w:p w:rsidR="006E7F4D" w:rsidRPr="0017407F" w:rsidRDefault="00084A0A" w:rsidP="00084A0A">
      <w:pPr>
        <w:spacing w:before="0" w:after="0"/>
        <w:rPr>
          <w:rStyle w:val="SchwacheHervorhebung"/>
          <w:sz w:val="20"/>
        </w:rPr>
      </w:pPr>
      <w:r>
        <w:rPr>
          <w:rStyle w:val="SchwacheHervorhebung"/>
          <w:sz w:val="20"/>
        </w:rPr>
        <w:t xml:space="preserve">  </w:t>
      </w:r>
      <w:proofErr w:type="spellStart"/>
      <w:r w:rsidR="006E7F4D" w:rsidRPr="0017407F">
        <w:rPr>
          <w:rStyle w:val="SchwacheHervorhebung"/>
          <w:sz w:val="20"/>
        </w:rPr>
        <w:t>filp</w:t>
      </w:r>
      <w:proofErr w:type="spellEnd"/>
      <w:r w:rsidR="006E7F4D" w:rsidRPr="0017407F">
        <w:rPr>
          <w:rStyle w:val="SchwacheHervorhebung"/>
          <w:sz w:val="20"/>
        </w:rPr>
        <w:t>-&gt;</w:t>
      </w:r>
      <w:proofErr w:type="spellStart"/>
      <w:r w:rsidR="006E7F4D" w:rsidRPr="0017407F">
        <w:rPr>
          <w:rStyle w:val="SchwacheHervorhebung"/>
          <w:sz w:val="20"/>
        </w:rPr>
        <w:t>private_data</w:t>
      </w:r>
      <w:proofErr w:type="spellEnd"/>
      <w:r w:rsidR="006E7F4D" w:rsidRPr="0017407F">
        <w:rPr>
          <w:rStyle w:val="SchwacheHervorhebung"/>
          <w:sz w:val="20"/>
        </w:rPr>
        <w:t xml:space="preserve">, </w:t>
      </w:r>
      <w:proofErr w:type="spellStart"/>
      <w:r w:rsidR="006E7F4D" w:rsidRPr="0017407F">
        <w:rPr>
          <w:rStyle w:val="SchwacheHervorhebung"/>
          <w:sz w:val="20"/>
        </w:rPr>
        <w:t>bzw</w:t>
      </w:r>
      <w:proofErr w:type="spellEnd"/>
      <w:r w:rsidR="006E7F4D" w:rsidRPr="0017407F">
        <w:rPr>
          <w:rStyle w:val="SchwacheHervorhebung"/>
          <w:sz w:val="20"/>
        </w:rPr>
        <w:t xml:space="preserve"> </w:t>
      </w:r>
      <w:proofErr w:type="spellStart"/>
      <w:r w:rsidR="006E7F4D" w:rsidRPr="0017407F">
        <w:rPr>
          <w:rStyle w:val="SchwacheHervorhebung"/>
          <w:sz w:val="20"/>
        </w:rPr>
        <w:t>dev</w:t>
      </w:r>
      <w:proofErr w:type="spellEnd"/>
      <w:r w:rsidR="006E7F4D" w:rsidRPr="0017407F">
        <w:rPr>
          <w:rStyle w:val="SchwacheHervorhebung"/>
          <w:sz w:val="20"/>
        </w:rPr>
        <w:t>-&gt;</w:t>
      </w:r>
      <w:proofErr w:type="spellStart"/>
      <w:r w:rsidR="006E7F4D" w:rsidRPr="0017407F">
        <w:rPr>
          <w:rStyle w:val="SchwacheHervorhebung"/>
          <w:sz w:val="20"/>
        </w:rPr>
        <w:t>minor_number</w:t>
      </w:r>
      <w:proofErr w:type="spellEnd"/>
      <w:r w:rsidR="006E7F4D" w:rsidRPr="0017407F">
        <w:rPr>
          <w:rStyle w:val="SchwacheHervorhebung"/>
          <w:sz w:val="20"/>
        </w:rPr>
        <w:t xml:space="preserve"> ab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wenn der </w:t>
      </w:r>
      <w:proofErr w:type="spellStart"/>
      <w:r w:rsidRPr="0017407F">
        <w:rPr>
          <w:rStyle w:val="SchwacheHervorhebung"/>
          <w:sz w:val="20"/>
        </w:rPr>
        <w:t>oeffnende</w:t>
      </w:r>
      <w:proofErr w:type="spellEnd"/>
      <w:r w:rsidRPr="0017407F">
        <w:rPr>
          <w:rStyle w:val="SchwacheHervorhebung"/>
          <w:sz w:val="20"/>
        </w:rPr>
        <w:t xml:space="preserve"> Prozess lesen will, aber schon ein anderer Prozess auf diesem </w:t>
      </w:r>
      <w:proofErr w:type="spellStart"/>
      <w:r w:rsidRPr="0017407F">
        <w:rPr>
          <w:rStyle w:val="SchwacheHervorhebung"/>
          <w:sz w:val="20"/>
        </w:rPr>
        <w:t>MinorDevice</w:t>
      </w:r>
      <w:proofErr w:type="spellEnd"/>
      <w:r w:rsidRPr="0017407F">
        <w:rPr>
          <w:rStyle w:val="SchwacheHervorhebung"/>
          <w:sz w:val="20"/>
        </w:rPr>
        <w:t xml:space="preserve"> liest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  gib EBUSY </w:t>
      </w:r>
      <w:proofErr w:type="spellStart"/>
      <w:r w:rsidRPr="0017407F">
        <w:rPr>
          <w:rStyle w:val="SchwacheHervorhebung"/>
          <w:sz w:val="20"/>
        </w:rPr>
        <w:t>zurueck</w:t>
      </w:r>
      <w:proofErr w:type="spellEnd"/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sonst, wenn kein anderer Prozess liest, aber der </w:t>
      </w:r>
      <w:proofErr w:type="spellStart"/>
      <w:r w:rsidRPr="0017407F">
        <w:rPr>
          <w:rStyle w:val="SchwacheHervorhebung"/>
          <w:sz w:val="20"/>
        </w:rPr>
        <w:t>oeffnende</w:t>
      </w:r>
      <w:proofErr w:type="spellEnd"/>
      <w:r w:rsidRPr="0017407F">
        <w:rPr>
          <w:rStyle w:val="SchwacheHervorhebung"/>
          <w:sz w:val="20"/>
        </w:rPr>
        <w:t xml:space="preserve"> Prozess lesen will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  inkrementiere die Anzahl der lesenden Prozesse um 1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ab/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wenn der </w:t>
      </w:r>
      <w:proofErr w:type="spellStart"/>
      <w:r w:rsidRPr="0017407F">
        <w:rPr>
          <w:rStyle w:val="SchwacheHervorhebung"/>
          <w:sz w:val="20"/>
        </w:rPr>
        <w:t>oeffnende</w:t>
      </w:r>
      <w:proofErr w:type="spellEnd"/>
      <w:r w:rsidRPr="0017407F">
        <w:rPr>
          <w:rStyle w:val="SchwacheHervorhebung"/>
          <w:sz w:val="20"/>
        </w:rPr>
        <w:t xml:space="preserve"> Prozess schreiben will, aber schon ein anderer Prozess auf diesem </w:t>
      </w:r>
      <w:proofErr w:type="spellStart"/>
      <w:r w:rsidRPr="0017407F">
        <w:rPr>
          <w:rStyle w:val="SchwacheHervorhebung"/>
          <w:sz w:val="20"/>
        </w:rPr>
        <w:t>MinorDevice</w:t>
      </w:r>
      <w:proofErr w:type="spellEnd"/>
      <w:r w:rsidRPr="0017407F">
        <w:rPr>
          <w:rStyle w:val="SchwacheHervorhebung"/>
          <w:sz w:val="20"/>
        </w:rPr>
        <w:t xml:space="preserve"> schreibt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  gib EBUSY </w:t>
      </w:r>
      <w:proofErr w:type="spellStart"/>
      <w:r w:rsidRPr="0017407F">
        <w:rPr>
          <w:rStyle w:val="SchwacheHervorhebung"/>
          <w:sz w:val="20"/>
        </w:rPr>
        <w:t>zurueck</w:t>
      </w:r>
      <w:proofErr w:type="spellEnd"/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sonst, wenn kein anderer Prozess schreibt, aber der </w:t>
      </w:r>
      <w:proofErr w:type="spellStart"/>
      <w:r w:rsidRPr="0017407F">
        <w:rPr>
          <w:rStyle w:val="SchwacheHervorhebung"/>
          <w:sz w:val="20"/>
        </w:rPr>
        <w:t>oeffnende</w:t>
      </w:r>
      <w:proofErr w:type="spellEnd"/>
      <w:r w:rsidRPr="0017407F">
        <w:rPr>
          <w:rStyle w:val="SchwacheHervorhebung"/>
          <w:sz w:val="20"/>
        </w:rPr>
        <w:t xml:space="preserve"> Prozess schreiben will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  inkrementiere die Anzahl der schreibenden Prozesse um 1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Informiere den Prozess </w:t>
      </w:r>
      <w:proofErr w:type="spellStart"/>
      <w:r w:rsidRPr="0017407F">
        <w:rPr>
          <w:rStyle w:val="SchwacheHervorhebung"/>
          <w:sz w:val="20"/>
        </w:rPr>
        <w:t>darueber</w:t>
      </w:r>
      <w:proofErr w:type="spellEnd"/>
      <w:r w:rsidRPr="0017407F">
        <w:rPr>
          <w:rStyle w:val="SchwacheHervorhebung"/>
          <w:sz w:val="20"/>
        </w:rPr>
        <w:t>, da</w:t>
      </w:r>
      <w:r w:rsidR="00084A0A">
        <w:rPr>
          <w:rStyle w:val="SchwacheHervorhebung"/>
          <w:sz w:val="20"/>
        </w:rPr>
        <w:t>s</w:t>
      </w:r>
      <w:r w:rsidRPr="0017407F">
        <w:rPr>
          <w:rStyle w:val="SchwacheHervorhebung"/>
          <w:sz w:val="20"/>
        </w:rPr>
        <w:t xml:space="preserve">s nicht im </w:t>
      </w:r>
      <w:proofErr w:type="spellStart"/>
      <w:r w:rsidRPr="0017407F">
        <w:rPr>
          <w:rStyle w:val="SchwacheHervorhebung"/>
          <w:sz w:val="20"/>
        </w:rPr>
        <w:t>Buffer</w:t>
      </w:r>
      <w:proofErr w:type="spellEnd"/>
      <w:r w:rsidRPr="0017407F">
        <w:rPr>
          <w:rStyle w:val="SchwacheHervorhebung"/>
          <w:sz w:val="20"/>
        </w:rPr>
        <w:t xml:space="preserve"> gesucht werden kann</w:t>
      </w:r>
    </w:p>
    <w:p w:rsidR="006E7F4D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end </w:t>
      </w:r>
      <w:proofErr w:type="spellStart"/>
      <w:r w:rsidRPr="0017407F">
        <w:rPr>
          <w:rStyle w:val="SchwacheHervorhebung"/>
          <w:sz w:val="20"/>
        </w:rPr>
        <w:t>function</w:t>
      </w:r>
      <w:proofErr w:type="spellEnd"/>
    </w:p>
    <w:p w:rsidR="00084A0A" w:rsidRPr="0017407F" w:rsidRDefault="00084A0A" w:rsidP="0017407F">
      <w:pPr>
        <w:spacing w:before="0" w:after="0"/>
        <w:rPr>
          <w:rStyle w:val="SchwacheHervorhebung"/>
          <w:sz w:val="20"/>
        </w:rPr>
      </w:pP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proofErr w:type="spellStart"/>
      <w:r w:rsidRPr="0017407F">
        <w:rPr>
          <w:rStyle w:val="SchwacheHervorhebung"/>
          <w:sz w:val="20"/>
        </w:rPr>
        <w:t>function</w:t>
      </w:r>
      <w:proofErr w:type="spellEnd"/>
      <w:r w:rsidRPr="0017407F">
        <w:rPr>
          <w:rStyle w:val="SchwacheHervorhebung"/>
          <w:sz w:val="20"/>
        </w:rPr>
        <w:t xml:space="preserve"> </w:t>
      </w:r>
      <w:proofErr w:type="spellStart"/>
      <w:r w:rsidRPr="0017407F">
        <w:rPr>
          <w:rStyle w:val="SchwacheHervorhebung"/>
          <w:sz w:val="20"/>
        </w:rPr>
        <w:t>translate_close</w:t>
      </w:r>
      <w:proofErr w:type="spellEnd"/>
      <w:r w:rsidRPr="0017407F">
        <w:rPr>
          <w:rStyle w:val="SchwacheHervorhebung"/>
          <w:sz w:val="20"/>
        </w:rPr>
        <w:t xml:space="preserve"> (</w:t>
      </w:r>
      <w:proofErr w:type="spellStart"/>
      <w:r w:rsidRPr="0017407F">
        <w:rPr>
          <w:rStyle w:val="SchwacheHervorhebung"/>
          <w:sz w:val="20"/>
        </w:rPr>
        <w:t>inode</w:t>
      </w:r>
      <w:proofErr w:type="spellEnd"/>
      <w:r w:rsidRPr="0017407F">
        <w:rPr>
          <w:rStyle w:val="SchwacheHervorhebung"/>
          <w:sz w:val="20"/>
        </w:rPr>
        <w:t xml:space="preserve"> *</w:t>
      </w:r>
      <w:proofErr w:type="spellStart"/>
      <w:r w:rsidRPr="0017407F">
        <w:rPr>
          <w:rStyle w:val="SchwacheHervorhebung"/>
          <w:sz w:val="20"/>
        </w:rPr>
        <w:t>inode</w:t>
      </w:r>
      <w:proofErr w:type="spellEnd"/>
      <w:r w:rsidRPr="0017407F">
        <w:rPr>
          <w:rStyle w:val="SchwacheHervorhebung"/>
          <w:sz w:val="20"/>
        </w:rPr>
        <w:t xml:space="preserve">, </w:t>
      </w:r>
      <w:proofErr w:type="spellStart"/>
      <w:r w:rsidRPr="0017407F">
        <w:rPr>
          <w:rStyle w:val="SchwacheHervorhebung"/>
          <w:sz w:val="20"/>
        </w:rPr>
        <w:t>file</w:t>
      </w:r>
      <w:proofErr w:type="spellEnd"/>
      <w:r w:rsidRPr="0017407F">
        <w:rPr>
          <w:rStyle w:val="SchwacheHervorhebung"/>
          <w:sz w:val="20"/>
        </w:rPr>
        <w:t xml:space="preserve"> *</w:t>
      </w:r>
      <w:proofErr w:type="spellStart"/>
      <w:r w:rsidRPr="0017407F">
        <w:rPr>
          <w:rStyle w:val="SchwacheHervorhebung"/>
          <w:sz w:val="20"/>
        </w:rPr>
        <w:t>filp</w:t>
      </w:r>
      <w:proofErr w:type="spellEnd"/>
      <w:r w:rsidRPr="0017407F">
        <w:rPr>
          <w:rStyle w:val="SchwacheHervorhebung"/>
          <w:sz w:val="20"/>
        </w:rPr>
        <w:t>)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wenn der </w:t>
      </w:r>
      <w:proofErr w:type="spellStart"/>
      <w:r w:rsidRPr="0017407F">
        <w:rPr>
          <w:rStyle w:val="SchwacheHervorhebung"/>
          <w:sz w:val="20"/>
        </w:rPr>
        <w:t>oeffnende</w:t>
      </w:r>
      <w:proofErr w:type="spellEnd"/>
      <w:r w:rsidRPr="0017407F">
        <w:rPr>
          <w:rStyle w:val="SchwacheHervorhebung"/>
          <w:sz w:val="20"/>
        </w:rPr>
        <w:t xml:space="preserve"> Prozess gelesen hat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  dekrementiere die Anzahl der lesenden Prozesse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ab/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wenn der </w:t>
      </w:r>
      <w:proofErr w:type="spellStart"/>
      <w:r w:rsidRPr="0017407F">
        <w:rPr>
          <w:rStyle w:val="SchwacheHervorhebung"/>
          <w:sz w:val="20"/>
        </w:rPr>
        <w:t>oeffnende</w:t>
      </w:r>
      <w:proofErr w:type="spellEnd"/>
      <w:r w:rsidRPr="0017407F">
        <w:rPr>
          <w:rStyle w:val="SchwacheHervorhebung"/>
          <w:sz w:val="20"/>
        </w:rPr>
        <w:t xml:space="preserve"> Prozess geschrieben hat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  dekrementiere die Anzahl der schreibenden Prozesse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end </w:t>
      </w:r>
      <w:proofErr w:type="spellStart"/>
      <w:r w:rsidRPr="0017407F">
        <w:rPr>
          <w:rStyle w:val="SchwacheHervorhebung"/>
          <w:sz w:val="20"/>
        </w:rPr>
        <w:t>function</w:t>
      </w:r>
      <w:proofErr w:type="spellEnd"/>
    </w:p>
    <w:p w:rsidR="006E7F4D" w:rsidRDefault="006E7F4D" w:rsidP="0017407F">
      <w:pPr>
        <w:spacing w:before="0" w:after="0"/>
        <w:rPr>
          <w:rStyle w:val="SchwacheHervorhebung"/>
          <w:sz w:val="20"/>
        </w:rPr>
      </w:pPr>
    </w:p>
    <w:p w:rsidR="00084A0A" w:rsidRDefault="00084A0A" w:rsidP="0017407F">
      <w:pPr>
        <w:spacing w:before="0" w:after="0"/>
        <w:rPr>
          <w:rStyle w:val="SchwacheHervorhebung"/>
          <w:sz w:val="20"/>
        </w:rPr>
      </w:pPr>
    </w:p>
    <w:p w:rsidR="00084A0A" w:rsidRPr="0017407F" w:rsidRDefault="00084A0A" w:rsidP="0017407F">
      <w:pPr>
        <w:spacing w:before="0" w:after="0"/>
        <w:rPr>
          <w:rStyle w:val="SchwacheHervorhebung"/>
          <w:sz w:val="20"/>
        </w:rPr>
      </w:pP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proofErr w:type="spellStart"/>
      <w:r w:rsidRPr="0017407F">
        <w:rPr>
          <w:rStyle w:val="SchwacheHervorhebung"/>
          <w:sz w:val="20"/>
        </w:rPr>
        <w:t>function</w:t>
      </w:r>
      <w:proofErr w:type="spellEnd"/>
      <w:r w:rsidRPr="0017407F">
        <w:rPr>
          <w:rStyle w:val="SchwacheHervorhebung"/>
          <w:sz w:val="20"/>
        </w:rPr>
        <w:t xml:space="preserve"> </w:t>
      </w:r>
      <w:proofErr w:type="spellStart"/>
      <w:r w:rsidRPr="0017407F">
        <w:rPr>
          <w:rStyle w:val="SchwacheHervorhebung"/>
          <w:sz w:val="20"/>
        </w:rPr>
        <w:t>init_module</w:t>
      </w:r>
      <w:proofErr w:type="spellEnd"/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wenn der vom Nutzer eingegebene String </w:t>
      </w:r>
      <w:proofErr w:type="spellStart"/>
      <w:r w:rsidRPr="0017407F">
        <w:rPr>
          <w:rStyle w:val="SchwacheHervorhebung"/>
          <w:sz w:val="20"/>
        </w:rPr>
        <w:t>translate_subst</w:t>
      </w:r>
      <w:proofErr w:type="spellEnd"/>
      <w:r w:rsidRPr="0017407F">
        <w:rPr>
          <w:rStyle w:val="SchwacheHervorhebung"/>
          <w:sz w:val="20"/>
        </w:rPr>
        <w:t xml:space="preserve"> zu lang ist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  brich mich einem Fehlerwert ab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wenn </w:t>
      </w:r>
      <w:proofErr w:type="spellStart"/>
      <w:r w:rsidRPr="0017407F">
        <w:rPr>
          <w:rStyle w:val="SchwacheHervorhebung"/>
          <w:sz w:val="20"/>
        </w:rPr>
        <w:t>translate_subst</w:t>
      </w:r>
      <w:proofErr w:type="spellEnd"/>
      <w:r w:rsidRPr="0017407F">
        <w:rPr>
          <w:rStyle w:val="SchwacheHervorhebung"/>
          <w:sz w:val="20"/>
        </w:rPr>
        <w:t xml:space="preserve"> zu kurz ist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  </w:t>
      </w:r>
      <w:proofErr w:type="spellStart"/>
      <w:r w:rsidRPr="0017407F">
        <w:rPr>
          <w:rStyle w:val="SchwacheHervorhebung"/>
          <w:sz w:val="20"/>
        </w:rPr>
        <w:t>ergaenze</w:t>
      </w:r>
      <w:proofErr w:type="spellEnd"/>
      <w:r w:rsidRPr="0017407F">
        <w:rPr>
          <w:rStyle w:val="SchwacheHervorhebung"/>
          <w:sz w:val="20"/>
        </w:rPr>
        <w:t xml:space="preserve"> </w:t>
      </w:r>
      <w:proofErr w:type="spellStart"/>
      <w:r w:rsidRPr="0017407F">
        <w:rPr>
          <w:rStyle w:val="SchwacheHervorhebung"/>
          <w:sz w:val="20"/>
        </w:rPr>
        <w:t>translate_subst</w:t>
      </w:r>
      <w:proofErr w:type="spellEnd"/>
      <w:r w:rsidRPr="0017407F">
        <w:rPr>
          <w:rStyle w:val="SchwacheHervorhebung"/>
          <w:sz w:val="20"/>
        </w:rPr>
        <w:t xml:space="preserve"> bis TRANSLATE_SUBST_LENGTH Symbole und die terminierende 0 in darin </w:t>
      </w:r>
      <w:proofErr w:type="gramStart"/>
      <w:r w:rsidRPr="0017407F">
        <w:rPr>
          <w:rStyle w:val="SchwacheHervorhebung"/>
          <w:sz w:val="20"/>
        </w:rPr>
        <w:t>sind</w:t>
      </w:r>
      <w:proofErr w:type="gramEnd"/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ab/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wenn der zur </w:t>
      </w:r>
      <w:proofErr w:type="spellStart"/>
      <w:r w:rsidRPr="0017407F">
        <w:rPr>
          <w:rStyle w:val="SchwacheHervorhebung"/>
          <w:sz w:val="20"/>
        </w:rPr>
        <w:t>Verfuegung</w:t>
      </w:r>
      <w:proofErr w:type="spellEnd"/>
      <w:r w:rsidRPr="0017407F">
        <w:rPr>
          <w:rStyle w:val="SchwacheHervorhebung"/>
          <w:sz w:val="20"/>
        </w:rPr>
        <w:t xml:space="preserve"> gestellte </w:t>
      </w:r>
      <w:proofErr w:type="spellStart"/>
      <w:r w:rsidRPr="0017407F">
        <w:rPr>
          <w:rStyle w:val="SchwacheHervorhebung"/>
          <w:sz w:val="20"/>
        </w:rPr>
        <w:t>Buffer</w:t>
      </w:r>
      <w:proofErr w:type="spellEnd"/>
      <w:r w:rsidRPr="0017407F">
        <w:rPr>
          <w:rStyle w:val="SchwacheHervorhebung"/>
          <w:sz w:val="20"/>
        </w:rPr>
        <w:t xml:space="preserve"> &lt;= 0 ist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  brich mit einem Fehlerwert ab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registriere </w:t>
      </w:r>
      <w:proofErr w:type="spellStart"/>
      <w:r w:rsidRPr="0017407F">
        <w:rPr>
          <w:rStyle w:val="SchwacheHervorhebung"/>
          <w:sz w:val="20"/>
        </w:rPr>
        <w:t>translate</w:t>
      </w:r>
      <w:proofErr w:type="spellEnd"/>
      <w:r w:rsidRPr="0017407F">
        <w:rPr>
          <w:rStyle w:val="SchwacheHervorhebung"/>
          <w:sz w:val="20"/>
        </w:rPr>
        <w:t xml:space="preserve"> als </w:t>
      </w:r>
      <w:proofErr w:type="spellStart"/>
      <w:r w:rsidRPr="0017407F">
        <w:rPr>
          <w:rStyle w:val="SchwacheHervorhebung"/>
          <w:sz w:val="20"/>
        </w:rPr>
        <w:t>CharDevice</w:t>
      </w:r>
      <w:proofErr w:type="spellEnd"/>
      <w:r w:rsidRPr="0017407F">
        <w:rPr>
          <w:rStyle w:val="SchwacheHervorhebung"/>
          <w:sz w:val="20"/>
        </w:rPr>
        <w:t xml:space="preserve"> und speichere die erhaltene Major-</w:t>
      </w:r>
      <w:proofErr w:type="spellStart"/>
      <w:r w:rsidRPr="0017407F">
        <w:rPr>
          <w:rStyle w:val="SchwacheHervorhebung"/>
          <w:sz w:val="20"/>
        </w:rPr>
        <w:t>Number</w:t>
      </w:r>
      <w:proofErr w:type="spellEnd"/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lastRenderedPageBreak/>
        <w:t xml:space="preserve"> </w:t>
      </w:r>
      <w:r w:rsidR="00084A0A">
        <w:rPr>
          <w:rStyle w:val="SchwacheHervorhebung"/>
          <w:sz w:val="20"/>
        </w:rPr>
        <w:br/>
      </w:r>
      <w:r w:rsidRPr="0017407F">
        <w:rPr>
          <w:rStyle w:val="SchwacheHervorhebung"/>
          <w:sz w:val="20"/>
        </w:rPr>
        <w:t xml:space="preserve">Allokiere Speicher </w:t>
      </w:r>
      <w:proofErr w:type="spellStart"/>
      <w:r w:rsidRPr="0017407F">
        <w:rPr>
          <w:rStyle w:val="SchwacheHervorhebung"/>
          <w:sz w:val="20"/>
        </w:rPr>
        <w:t>fuer</w:t>
      </w:r>
      <w:proofErr w:type="spellEnd"/>
      <w:r w:rsidRPr="0017407F">
        <w:rPr>
          <w:rStyle w:val="SchwacheHervorhebung"/>
          <w:sz w:val="20"/>
        </w:rPr>
        <w:t xml:space="preserve"> die Minor-Devices und nulle ihn </w:t>
      </w:r>
      <w:proofErr w:type="spellStart"/>
      <w:r w:rsidRPr="0017407F">
        <w:rPr>
          <w:rStyle w:val="SchwacheHervorhebung"/>
          <w:sz w:val="20"/>
        </w:rPr>
        <w:t>zunaechst</w:t>
      </w:r>
      <w:proofErr w:type="spellEnd"/>
      <w:r w:rsidRPr="0017407F">
        <w:rPr>
          <w:rStyle w:val="SchwacheHervorhebung"/>
          <w:sz w:val="20"/>
        </w:rPr>
        <w:t xml:space="preserve"> aus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</w:t>
      </w:r>
      <w:proofErr w:type="spellStart"/>
      <w:r w:rsidRPr="0017407F">
        <w:rPr>
          <w:rStyle w:val="SchwacheHervorhebung"/>
          <w:sz w:val="20"/>
        </w:rPr>
        <w:t>fuer</w:t>
      </w:r>
      <w:proofErr w:type="spellEnd"/>
      <w:r w:rsidRPr="0017407F">
        <w:rPr>
          <w:rStyle w:val="SchwacheHervorhebung"/>
          <w:sz w:val="20"/>
        </w:rPr>
        <w:t xml:space="preserve"> jeden erzeugten Speicherblock </w:t>
      </w:r>
      <w:proofErr w:type="spellStart"/>
      <w:r w:rsidRPr="0017407F">
        <w:rPr>
          <w:rStyle w:val="SchwacheHervorhebung"/>
          <w:sz w:val="20"/>
        </w:rPr>
        <w:t>fuer</w:t>
      </w:r>
      <w:proofErr w:type="spellEnd"/>
      <w:r w:rsidRPr="0017407F">
        <w:rPr>
          <w:rStyle w:val="SchwacheHervorhebung"/>
          <w:sz w:val="20"/>
        </w:rPr>
        <w:t xml:space="preserve"> die </w:t>
      </w:r>
      <w:proofErr w:type="spellStart"/>
      <w:r w:rsidRPr="0017407F">
        <w:rPr>
          <w:rStyle w:val="SchwacheHervorhebung"/>
          <w:sz w:val="20"/>
        </w:rPr>
        <w:t>MinorDevices</w:t>
      </w:r>
      <w:proofErr w:type="spellEnd"/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  initialisiere den Semaphoren</w:t>
      </w:r>
    </w:p>
    <w:p w:rsidR="006E7F4D" w:rsidRPr="0017407F" w:rsidRDefault="00D053CF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  </w:t>
      </w:r>
      <w:r w:rsidR="006E7F4D" w:rsidRPr="0017407F">
        <w:rPr>
          <w:rStyle w:val="SchwacheHervorhebung"/>
          <w:sz w:val="20"/>
        </w:rPr>
        <w:t>initialisiere die Queue</w:t>
      </w:r>
    </w:p>
    <w:p w:rsidR="006E7F4D" w:rsidRPr="0017407F" w:rsidRDefault="00D053CF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  </w:t>
      </w:r>
      <w:r w:rsidR="006E7F4D" w:rsidRPr="0017407F">
        <w:rPr>
          <w:rStyle w:val="SchwacheHervorhebung"/>
          <w:sz w:val="20"/>
        </w:rPr>
        <w:t xml:space="preserve">fordere Kernel-Speicher </w:t>
      </w:r>
      <w:proofErr w:type="spellStart"/>
      <w:r w:rsidR="006E7F4D" w:rsidRPr="0017407F">
        <w:rPr>
          <w:rStyle w:val="SchwacheHervorhebung"/>
          <w:sz w:val="20"/>
        </w:rPr>
        <w:t>fuer</w:t>
      </w:r>
      <w:proofErr w:type="spellEnd"/>
      <w:r w:rsidR="006E7F4D" w:rsidRPr="0017407F">
        <w:rPr>
          <w:rStyle w:val="SchwacheHervorhebung"/>
          <w:sz w:val="20"/>
        </w:rPr>
        <w:t xml:space="preserve"> den </w:t>
      </w:r>
      <w:proofErr w:type="spellStart"/>
      <w:r w:rsidR="006E7F4D" w:rsidRPr="0017407F">
        <w:rPr>
          <w:rStyle w:val="SchwacheHervorhebung"/>
          <w:sz w:val="20"/>
        </w:rPr>
        <w:t>Buffer</w:t>
      </w:r>
      <w:proofErr w:type="spellEnd"/>
      <w:r w:rsidR="006E7F4D" w:rsidRPr="0017407F">
        <w:rPr>
          <w:rStyle w:val="SchwacheHervorhebung"/>
          <w:sz w:val="20"/>
        </w:rPr>
        <w:t xml:space="preserve"> an </w:t>
      </w:r>
    </w:p>
    <w:p w:rsidR="006E7F4D" w:rsidRPr="0017407F" w:rsidRDefault="00D053CF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  </w:t>
      </w:r>
      <w:r w:rsidR="006E7F4D" w:rsidRPr="0017407F">
        <w:rPr>
          <w:rStyle w:val="SchwacheHervorhebung"/>
          <w:sz w:val="20"/>
        </w:rPr>
        <w:t xml:space="preserve">setze die Write-, Read-, </w:t>
      </w:r>
      <w:proofErr w:type="spellStart"/>
      <w:r w:rsidR="006E7F4D" w:rsidRPr="0017407F">
        <w:rPr>
          <w:rStyle w:val="SchwacheHervorhebung"/>
          <w:sz w:val="20"/>
        </w:rPr>
        <w:t>BufferAnfangs</w:t>
      </w:r>
      <w:proofErr w:type="spellEnd"/>
      <w:r w:rsidR="006E7F4D" w:rsidRPr="0017407F">
        <w:rPr>
          <w:rStyle w:val="SchwacheHervorhebung"/>
          <w:sz w:val="20"/>
        </w:rPr>
        <w:t xml:space="preserve">- und </w:t>
      </w:r>
      <w:proofErr w:type="spellStart"/>
      <w:r w:rsidR="006E7F4D" w:rsidRPr="0017407F">
        <w:rPr>
          <w:rStyle w:val="SchwacheHervorhebung"/>
          <w:sz w:val="20"/>
        </w:rPr>
        <w:t>BufferEndPointer</w:t>
      </w:r>
      <w:proofErr w:type="spellEnd"/>
    </w:p>
    <w:p w:rsidR="006E7F4D" w:rsidRPr="0017407F" w:rsidRDefault="00D053CF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  </w:t>
      </w:r>
      <w:r w:rsidR="006E7F4D" w:rsidRPr="0017407F">
        <w:rPr>
          <w:rStyle w:val="SchwacheHervorhebung"/>
          <w:sz w:val="20"/>
        </w:rPr>
        <w:t xml:space="preserve">setze den </w:t>
      </w:r>
      <w:proofErr w:type="spellStart"/>
      <w:r w:rsidR="006E7F4D" w:rsidRPr="0017407F">
        <w:rPr>
          <w:rStyle w:val="SchwacheHervorhebung"/>
          <w:sz w:val="20"/>
        </w:rPr>
        <w:t>fillcount</w:t>
      </w:r>
      <w:proofErr w:type="spellEnd"/>
      <w:r w:rsidR="006E7F4D" w:rsidRPr="0017407F">
        <w:rPr>
          <w:rStyle w:val="SchwacheHervorhebung"/>
          <w:sz w:val="20"/>
        </w:rPr>
        <w:t xml:space="preserve"> auf 0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end </w:t>
      </w:r>
      <w:proofErr w:type="spellStart"/>
      <w:r w:rsidRPr="0017407F">
        <w:rPr>
          <w:rStyle w:val="SchwacheHervorhebung"/>
          <w:sz w:val="20"/>
        </w:rPr>
        <w:t>function</w:t>
      </w:r>
      <w:proofErr w:type="spellEnd"/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proofErr w:type="spellStart"/>
      <w:r w:rsidRPr="0017407F">
        <w:rPr>
          <w:rStyle w:val="SchwacheHervorhebung"/>
          <w:sz w:val="20"/>
        </w:rPr>
        <w:t>function</w:t>
      </w:r>
      <w:proofErr w:type="spellEnd"/>
      <w:r w:rsidRPr="0017407F">
        <w:rPr>
          <w:rStyle w:val="SchwacheHervorhebung"/>
          <w:sz w:val="20"/>
        </w:rPr>
        <w:t xml:space="preserve"> </w:t>
      </w:r>
      <w:proofErr w:type="spellStart"/>
      <w:r w:rsidRPr="0017407F">
        <w:rPr>
          <w:rStyle w:val="SchwacheHervorhebung"/>
          <w:sz w:val="20"/>
        </w:rPr>
        <w:t>cleanup_module</w:t>
      </w:r>
      <w:proofErr w:type="spellEnd"/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wenn keine </w:t>
      </w:r>
      <w:proofErr w:type="spellStart"/>
      <w:r w:rsidRPr="0017407F">
        <w:rPr>
          <w:rStyle w:val="SchwacheHervorhebung"/>
          <w:sz w:val="20"/>
        </w:rPr>
        <w:t>Geraete</w:t>
      </w:r>
      <w:proofErr w:type="spellEnd"/>
      <w:r w:rsidRPr="0017407F">
        <w:rPr>
          <w:rStyle w:val="SchwacheHervorhebung"/>
          <w:sz w:val="20"/>
        </w:rPr>
        <w:t xml:space="preserve"> gefunden wurden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  brich ab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rufe </w:t>
      </w:r>
      <w:proofErr w:type="spellStart"/>
      <w:r w:rsidRPr="0017407F">
        <w:rPr>
          <w:rStyle w:val="SchwacheHervorhebung"/>
          <w:sz w:val="20"/>
        </w:rPr>
        <w:t>kfree</w:t>
      </w:r>
      <w:proofErr w:type="spellEnd"/>
      <w:r w:rsidRPr="0017407F">
        <w:rPr>
          <w:rStyle w:val="SchwacheHervorhebung"/>
          <w:sz w:val="20"/>
        </w:rPr>
        <w:t xml:space="preserve"> </w:t>
      </w:r>
      <w:proofErr w:type="spellStart"/>
      <w:r w:rsidRPr="0017407F">
        <w:rPr>
          <w:rStyle w:val="SchwacheHervorhebung"/>
          <w:sz w:val="20"/>
        </w:rPr>
        <w:t>fuer</w:t>
      </w:r>
      <w:proofErr w:type="spellEnd"/>
      <w:r w:rsidRPr="0017407F">
        <w:rPr>
          <w:rStyle w:val="SchwacheHervorhebung"/>
          <w:sz w:val="20"/>
        </w:rPr>
        <w:t xml:space="preserve"> jeden erzeugten </w:t>
      </w:r>
      <w:proofErr w:type="spellStart"/>
      <w:r w:rsidRPr="0017407F">
        <w:rPr>
          <w:rStyle w:val="SchwacheHervorhebung"/>
          <w:sz w:val="20"/>
        </w:rPr>
        <w:t>Buffer</w:t>
      </w:r>
      <w:proofErr w:type="spellEnd"/>
      <w:r w:rsidRPr="0017407F">
        <w:rPr>
          <w:rStyle w:val="SchwacheHervorhebung"/>
          <w:sz w:val="20"/>
        </w:rPr>
        <w:t xml:space="preserve"> der Minor-Devices auf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rufe </w:t>
      </w:r>
      <w:proofErr w:type="spellStart"/>
      <w:r w:rsidRPr="0017407F">
        <w:rPr>
          <w:rStyle w:val="SchwacheHervorhebung"/>
          <w:sz w:val="20"/>
        </w:rPr>
        <w:t>kfree</w:t>
      </w:r>
      <w:proofErr w:type="spellEnd"/>
      <w:r w:rsidRPr="0017407F">
        <w:rPr>
          <w:rStyle w:val="SchwacheHervorhebung"/>
          <w:sz w:val="20"/>
        </w:rPr>
        <w:t xml:space="preserve"> auf die </w:t>
      </w:r>
      <w:proofErr w:type="spellStart"/>
      <w:r w:rsidRPr="0017407F">
        <w:rPr>
          <w:rStyle w:val="SchwacheHervorhebung"/>
          <w:sz w:val="20"/>
        </w:rPr>
        <w:t>translate_devices</w:t>
      </w:r>
      <w:proofErr w:type="spellEnd"/>
      <w:r w:rsidRPr="0017407F">
        <w:rPr>
          <w:rStyle w:val="SchwacheHervorhebung"/>
          <w:sz w:val="20"/>
        </w:rPr>
        <w:t xml:space="preserve"> auf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</w:t>
      </w:r>
      <w:proofErr w:type="spellStart"/>
      <w:r w:rsidRPr="0017407F">
        <w:rPr>
          <w:rStyle w:val="SchwacheHervorhebung"/>
          <w:sz w:val="20"/>
        </w:rPr>
        <w:t>deregistriere</w:t>
      </w:r>
      <w:proofErr w:type="spellEnd"/>
      <w:r w:rsidRPr="0017407F">
        <w:rPr>
          <w:rStyle w:val="SchwacheHervorhebung"/>
          <w:sz w:val="20"/>
        </w:rPr>
        <w:t xml:space="preserve"> das </w:t>
      </w:r>
      <w:proofErr w:type="spellStart"/>
      <w:r w:rsidRPr="0017407F">
        <w:rPr>
          <w:rStyle w:val="SchwacheHervorhebung"/>
          <w:sz w:val="20"/>
        </w:rPr>
        <w:t>CharDevice</w:t>
      </w:r>
      <w:proofErr w:type="spellEnd"/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end </w:t>
      </w:r>
      <w:proofErr w:type="spellStart"/>
      <w:r w:rsidRPr="0017407F">
        <w:rPr>
          <w:rStyle w:val="SchwacheHervorhebung"/>
          <w:sz w:val="20"/>
        </w:rPr>
        <w:t>function</w:t>
      </w:r>
      <w:proofErr w:type="spellEnd"/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proofErr w:type="spellStart"/>
      <w:r w:rsidRPr="0017407F">
        <w:rPr>
          <w:rStyle w:val="SchwacheHervorhebung"/>
          <w:sz w:val="20"/>
        </w:rPr>
        <w:t>function</w:t>
      </w:r>
      <w:proofErr w:type="spellEnd"/>
      <w:r w:rsidRPr="0017407F">
        <w:rPr>
          <w:rStyle w:val="SchwacheHervorhebung"/>
          <w:sz w:val="20"/>
        </w:rPr>
        <w:t xml:space="preserve"> </w:t>
      </w:r>
      <w:proofErr w:type="spellStart"/>
      <w:r w:rsidRPr="0017407F">
        <w:rPr>
          <w:rStyle w:val="SchwacheHervorhebung"/>
          <w:sz w:val="20"/>
        </w:rPr>
        <w:t>encode_char</w:t>
      </w:r>
      <w:proofErr w:type="spellEnd"/>
      <w:r w:rsidRPr="0017407F">
        <w:rPr>
          <w:rStyle w:val="SchwacheHervorhebung"/>
          <w:sz w:val="20"/>
        </w:rPr>
        <w:t xml:space="preserve"> (</w:t>
      </w:r>
      <w:proofErr w:type="spellStart"/>
      <w:r w:rsidRPr="0017407F">
        <w:rPr>
          <w:rStyle w:val="SchwacheHervorhebung"/>
          <w:sz w:val="20"/>
        </w:rPr>
        <w:t>char</w:t>
      </w:r>
      <w:proofErr w:type="spellEnd"/>
      <w:r w:rsidRPr="0017407F">
        <w:rPr>
          <w:rStyle w:val="SchwacheHervorhebung"/>
          <w:sz w:val="20"/>
        </w:rPr>
        <w:t xml:space="preserve"> c)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wenn c zwischen 'A' und 'Z' liegt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  gib </w:t>
      </w:r>
      <w:proofErr w:type="spellStart"/>
      <w:r w:rsidRPr="0017407F">
        <w:rPr>
          <w:rStyle w:val="SchwacheHervorhebung"/>
          <w:sz w:val="20"/>
        </w:rPr>
        <w:t>translate_subst</w:t>
      </w:r>
      <w:proofErr w:type="spellEnd"/>
      <w:r w:rsidRPr="0017407F">
        <w:rPr>
          <w:rStyle w:val="SchwacheHervorhebung"/>
          <w:sz w:val="20"/>
        </w:rPr>
        <w:t xml:space="preserve">[(c - 'A') + </w:t>
      </w:r>
      <w:proofErr w:type="spellStart"/>
      <w:r w:rsidRPr="0017407F">
        <w:rPr>
          <w:rStyle w:val="SchwacheHervorhebung"/>
          <w:sz w:val="20"/>
        </w:rPr>
        <w:t>Laenge</w:t>
      </w:r>
      <w:proofErr w:type="spellEnd"/>
      <w:r w:rsidRPr="0017407F">
        <w:rPr>
          <w:rStyle w:val="SchwacheHervorhebung"/>
          <w:sz w:val="20"/>
        </w:rPr>
        <w:t xml:space="preserve"> des Alphabets] </w:t>
      </w:r>
      <w:proofErr w:type="spellStart"/>
      <w:r w:rsidRPr="0017407F">
        <w:rPr>
          <w:rStyle w:val="SchwacheHervorhebung"/>
          <w:sz w:val="20"/>
        </w:rPr>
        <w:t>zurueck</w:t>
      </w:r>
      <w:proofErr w:type="spellEnd"/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sonst, wenn c zwischen 'a' und 'z' liegt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  gib </w:t>
      </w:r>
      <w:proofErr w:type="spellStart"/>
      <w:r w:rsidRPr="0017407F">
        <w:rPr>
          <w:rStyle w:val="SchwacheHervorhebung"/>
          <w:sz w:val="20"/>
        </w:rPr>
        <w:t>translate_subst</w:t>
      </w:r>
      <w:proofErr w:type="spellEnd"/>
      <w:r w:rsidRPr="0017407F">
        <w:rPr>
          <w:rStyle w:val="SchwacheHervorhebung"/>
          <w:sz w:val="20"/>
        </w:rPr>
        <w:t xml:space="preserve">[c - 'a'] </w:t>
      </w:r>
      <w:proofErr w:type="spellStart"/>
      <w:r w:rsidRPr="0017407F">
        <w:rPr>
          <w:rStyle w:val="SchwacheHervorhebung"/>
          <w:sz w:val="20"/>
        </w:rPr>
        <w:t>zurueck</w:t>
      </w:r>
      <w:proofErr w:type="spellEnd"/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ab/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wenn keiner der </w:t>
      </w:r>
      <w:proofErr w:type="spellStart"/>
      <w:r w:rsidRPr="0017407F">
        <w:rPr>
          <w:rStyle w:val="SchwacheHervorhebung"/>
          <w:sz w:val="20"/>
        </w:rPr>
        <w:t>Faelle</w:t>
      </w:r>
      <w:proofErr w:type="spellEnd"/>
      <w:r w:rsidRPr="0017407F">
        <w:rPr>
          <w:rStyle w:val="SchwacheHervorhebung"/>
          <w:sz w:val="20"/>
        </w:rPr>
        <w:t xml:space="preserve"> eingetreten ist, gib c </w:t>
      </w:r>
      <w:proofErr w:type="spellStart"/>
      <w:r w:rsidRPr="0017407F">
        <w:rPr>
          <w:rStyle w:val="SchwacheHervorhebung"/>
          <w:sz w:val="20"/>
        </w:rPr>
        <w:t>unveraendert</w:t>
      </w:r>
      <w:proofErr w:type="spellEnd"/>
      <w:r w:rsidRPr="0017407F">
        <w:rPr>
          <w:rStyle w:val="SchwacheHervorhebung"/>
          <w:sz w:val="20"/>
        </w:rPr>
        <w:t xml:space="preserve"> </w:t>
      </w:r>
      <w:proofErr w:type="spellStart"/>
      <w:r w:rsidRPr="0017407F">
        <w:rPr>
          <w:rStyle w:val="SchwacheHervorhebung"/>
          <w:sz w:val="20"/>
        </w:rPr>
        <w:t>zurueck</w:t>
      </w:r>
      <w:proofErr w:type="spellEnd"/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end </w:t>
      </w:r>
      <w:proofErr w:type="spellStart"/>
      <w:r w:rsidRPr="0017407F">
        <w:rPr>
          <w:rStyle w:val="SchwacheHervorhebung"/>
          <w:sz w:val="20"/>
        </w:rPr>
        <w:t>function</w:t>
      </w:r>
      <w:proofErr w:type="spellEnd"/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proofErr w:type="spellStart"/>
      <w:r w:rsidRPr="0017407F">
        <w:rPr>
          <w:rStyle w:val="SchwacheHervorhebung"/>
          <w:sz w:val="20"/>
        </w:rPr>
        <w:t>function</w:t>
      </w:r>
      <w:proofErr w:type="spellEnd"/>
      <w:r w:rsidRPr="0017407F">
        <w:rPr>
          <w:rStyle w:val="SchwacheHervorhebung"/>
          <w:sz w:val="20"/>
        </w:rPr>
        <w:t xml:space="preserve"> </w:t>
      </w:r>
      <w:proofErr w:type="spellStart"/>
      <w:r w:rsidRPr="0017407F">
        <w:rPr>
          <w:rStyle w:val="SchwacheHervorhebung"/>
          <w:sz w:val="20"/>
        </w:rPr>
        <w:t>decode_char</w:t>
      </w:r>
      <w:proofErr w:type="spellEnd"/>
      <w:r w:rsidRPr="0017407F">
        <w:rPr>
          <w:rStyle w:val="SchwacheHervorhebung"/>
          <w:sz w:val="20"/>
        </w:rPr>
        <w:t xml:space="preserve"> (</w:t>
      </w:r>
      <w:proofErr w:type="spellStart"/>
      <w:r w:rsidRPr="0017407F">
        <w:rPr>
          <w:rStyle w:val="SchwacheHervorhebung"/>
          <w:sz w:val="20"/>
        </w:rPr>
        <w:t>char</w:t>
      </w:r>
      <w:proofErr w:type="spellEnd"/>
      <w:r w:rsidRPr="0017407F">
        <w:rPr>
          <w:rStyle w:val="SchwacheHervorhebung"/>
          <w:sz w:val="20"/>
        </w:rPr>
        <w:t xml:space="preserve"> c)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wenn c ein Buchstabe ist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  speichere den </w:t>
      </w:r>
      <w:proofErr w:type="spellStart"/>
      <w:r w:rsidRPr="0017407F">
        <w:rPr>
          <w:rStyle w:val="SchwacheHervorhebung"/>
          <w:sz w:val="20"/>
        </w:rPr>
        <w:t>index</w:t>
      </w:r>
      <w:proofErr w:type="spellEnd"/>
      <w:r w:rsidRPr="0017407F">
        <w:rPr>
          <w:rStyle w:val="SchwacheHervorhebung"/>
          <w:sz w:val="20"/>
        </w:rPr>
        <w:t xml:space="preserve"> dieses Buchstaben aus </w:t>
      </w:r>
      <w:proofErr w:type="spellStart"/>
      <w:r w:rsidRPr="0017407F">
        <w:rPr>
          <w:rStyle w:val="SchwacheHervorhebung"/>
          <w:sz w:val="20"/>
        </w:rPr>
        <w:t>translate_subst</w:t>
      </w:r>
      <w:proofErr w:type="spellEnd"/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ab/>
      </w:r>
    </w:p>
    <w:p w:rsidR="006E7F4D" w:rsidRPr="0017407F" w:rsidRDefault="00001139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  </w:t>
      </w:r>
      <w:r w:rsidR="006E7F4D" w:rsidRPr="0017407F">
        <w:rPr>
          <w:rStyle w:val="SchwacheHervorhebung"/>
          <w:sz w:val="20"/>
        </w:rPr>
        <w:t xml:space="preserve">wenn der Buchstabe in der ersten </w:t>
      </w:r>
      <w:proofErr w:type="spellStart"/>
      <w:r w:rsidR="006E7F4D" w:rsidRPr="0017407F">
        <w:rPr>
          <w:rStyle w:val="SchwacheHervorhebung"/>
          <w:sz w:val="20"/>
        </w:rPr>
        <w:t>Haelfte</w:t>
      </w:r>
      <w:proofErr w:type="spellEnd"/>
      <w:r w:rsidR="006E7F4D" w:rsidRPr="0017407F">
        <w:rPr>
          <w:rStyle w:val="SchwacheHervorhebung"/>
          <w:sz w:val="20"/>
        </w:rPr>
        <w:t xml:space="preserve"> des Substitutionsstrings vorkam</w:t>
      </w:r>
    </w:p>
    <w:p w:rsidR="006E7F4D" w:rsidRPr="0017407F" w:rsidRDefault="00001139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  </w:t>
      </w:r>
      <w:r w:rsidR="006E7F4D" w:rsidRPr="0017407F">
        <w:rPr>
          <w:rStyle w:val="SchwacheHervorhebung"/>
          <w:sz w:val="20"/>
        </w:rPr>
        <w:t xml:space="preserve">  gib 'a' + </w:t>
      </w:r>
      <w:proofErr w:type="spellStart"/>
      <w:r w:rsidR="006E7F4D" w:rsidRPr="0017407F">
        <w:rPr>
          <w:rStyle w:val="SchwacheHervorhebung"/>
          <w:sz w:val="20"/>
        </w:rPr>
        <w:t>index</w:t>
      </w:r>
      <w:proofErr w:type="spellEnd"/>
      <w:r w:rsidR="006E7F4D" w:rsidRPr="0017407F">
        <w:rPr>
          <w:rStyle w:val="SchwacheHervorhebung"/>
          <w:sz w:val="20"/>
        </w:rPr>
        <w:t xml:space="preserve"> </w:t>
      </w:r>
      <w:proofErr w:type="spellStart"/>
      <w:r w:rsidR="006E7F4D" w:rsidRPr="0017407F">
        <w:rPr>
          <w:rStyle w:val="SchwacheHervorhebung"/>
          <w:sz w:val="20"/>
        </w:rPr>
        <w:t>zurueck</w:t>
      </w:r>
      <w:proofErr w:type="spellEnd"/>
    </w:p>
    <w:p w:rsidR="006E7F4D" w:rsidRPr="0017407F" w:rsidRDefault="00001139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    </w:t>
      </w:r>
      <w:r w:rsidR="006E7F4D" w:rsidRPr="0017407F">
        <w:rPr>
          <w:rStyle w:val="SchwacheHervorhebung"/>
          <w:sz w:val="20"/>
        </w:rPr>
        <w:t>sonst</w:t>
      </w:r>
    </w:p>
    <w:p w:rsidR="006E7F4D" w:rsidRPr="0017407F" w:rsidRDefault="00001139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</w:t>
      </w:r>
      <w:r w:rsidR="006E7F4D" w:rsidRPr="0017407F">
        <w:rPr>
          <w:rStyle w:val="SchwacheHervorhebung"/>
          <w:sz w:val="20"/>
        </w:rPr>
        <w:t xml:space="preserve">  gib 'A' + (</w:t>
      </w:r>
      <w:proofErr w:type="spellStart"/>
      <w:r w:rsidR="006E7F4D" w:rsidRPr="0017407F">
        <w:rPr>
          <w:rStyle w:val="SchwacheHervorhebung"/>
          <w:sz w:val="20"/>
        </w:rPr>
        <w:t>index</w:t>
      </w:r>
      <w:proofErr w:type="spellEnd"/>
      <w:r w:rsidR="006E7F4D" w:rsidRPr="0017407F">
        <w:rPr>
          <w:rStyle w:val="SchwacheHervorhebung"/>
          <w:sz w:val="20"/>
        </w:rPr>
        <w:t xml:space="preserve"> - </w:t>
      </w:r>
      <w:proofErr w:type="spellStart"/>
      <w:r w:rsidR="006E7F4D" w:rsidRPr="0017407F">
        <w:rPr>
          <w:rStyle w:val="SchwacheHervorhebung"/>
          <w:sz w:val="20"/>
        </w:rPr>
        <w:t>Laenge</w:t>
      </w:r>
      <w:proofErr w:type="spellEnd"/>
      <w:r w:rsidR="006E7F4D" w:rsidRPr="0017407F">
        <w:rPr>
          <w:rStyle w:val="SchwacheHervorhebung"/>
          <w:sz w:val="20"/>
        </w:rPr>
        <w:t xml:space="preserve"> des Alphabets) </w:t>
      </w:r>
      <w:proofErr w:type="spellStart"/>
      <w:r w:rsidR="006E7F4D" w:rsidRPr="0017407F">
        <w:rPr>
          <w:rStyle w:val="SchwacheHervorhebung"/>
          <w:sz w:val="20"/>
        </w:rPr>
        <w:t>zurueck</w:t>
      </w:r>
      <w:proofErr w:type="spellEnd"/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</w:t>
      </w:r>
    </w:p>
    <w:p w:rsidR="006E7F4D" w:rsidRPr="0017407F" w:rsidRDefault="006E7F4D" w:rsidP="0017407F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  wenn c kein Buchstabe war gib c </w:t>
      </w:r>
      <w:proofErr w:type="spellStart"/>
      <w:r w:rsidRPr="0017407F">
        <w:rPr>
          <w:rStyle w:val="SchwacheHervorhebung"/>
          <w:sz w:val="20"/>
        </w:rPr>
        <w:t>unveraendert</w:t>
      </w:r>
      <w:proofErr w:type="spellEnd"/>
      <w:r w:rsidRPr="0017407F">
        <w:rPr>
          <w:rStyle w:val="SchwacheHervorhebung"/>
          <w:sz w:val="20"/>
        </w:rPr>
        <w:t xml:space="preserve"> </w:t>
      </w:r>
      <w:proofErr w:type="spellStart"/>
      <w:r w:rsidRPr="0017407F">
        <w:rPr>
          <w:rStyle w:val="SchwacheHervorhebung"/>
          <w:sz w:val="20"/>
        </w:rPr>
        <w:t>zurueck</w:t>
      </w:r>
      <w:proofErr w:type="spellEnd"/>
    </w:p>
    <w:p w:rsidR="00B62938" w:rsidRDefault="006E7F4D" w:rsidP="00B62938">
      <w:pPr>
        <w:spacing w:before="0" w:after="0"/>
        <w:rPr>
          <w:rStyle w:val="SchwacheHervorhebung"/>
          <w:sz w:val="20"/>
        </w:rPr>
      </w:pPr>
      <w:r w:rsidRPr="0017407F">
        <w:rPr>
          <w:rStyle w:val="SchwacheHervorhebung"/>
          <w:sz w:val="20"/>
        </w:rPr>
        <w:t xml:space="preserve">end </w:t>
      </w:r>
      <w:proofErr w:type="spellStart"/>
      <w:r w:rsidRPr="0017407F">
        <w:rPr>
          <w:rStyle w:val="SchwacheHervorhebung"/>
          <w:sz w:val="20"/>
        </w:rPr>
        <w:t>function</w:t>
      </w:r>
      <w:proofErr w:type="spellEnd"/>
    </w:p>
    <w:p w:rsidR="00B62938" w:rsidRDefault="00B62938">
      <w:pPr>
        <w:rPr>
          <w:rStyle w:val="SchwacheHervorhebung"/>
          <w:sz w:val="20"/>
        </w:rPr>
      </w:pPr>
      <w:r>
        <w:rPr>
          <w:rStyle w:val="SchwacheHervorhebung"/>
          <w:sz w:val="20"/>
        </w:rPr>
        <w:br w:type="page"/>
      </w:r>
    </w:p>
    <w:p w:rsidR="0017407F" w:rsidRPr="00B62938" w:rsidRDefault="0017407F" w:rsidP="00B62938">
      <w:pPr>
        <w:spacing w:before="0" w:after="0"/>
        <w:rPr>
          <w:caps/>
        </w:rPr>
      </w:pPr>
    </w:p>
    <w:p w:rsidR="0017407F" w:rsidRPr="00B117C4" w:rsidRDefault="0017407F" w:rsidP="0017407F">
      <w:pPr>
        <w:pStyle w:val="berschrift3"/>
      </w:pPr>
      <w:bookmarkStart w:id="4" w:name="_Toc377461913"/>
      <w:r>
        <w:t>Anmerkung-Nachtrag</w:t>
      </w:r>
      <w:bookmarkEnd w:id="4"/>
    </w:p>
    <w:p w:rsidR="00EF108B" w:rsidRDefault="00EF108B" w:rsidP="00EF108B"/>
    <w:p w:rsidR="00697DE7" w:rsidRPr="000D4111" w:rsidRDefault="0017407F" w:rsidP="000D4111">
      <w:r>
        <w:t xml:space="preserve">Anzumerken ist, dass der kritische Abschnitt beim Open und Close in dem geprüft wird ob der öffnende oder schließende Prozess liest und anschließend die Anzahl der </w:t>
      </w:r>
      <w:proofErr w:type="spellStart"/>
      <w:r>
        <w:t>nReader</w:t>
      </w:r>
      <w:proofErr w:type="spellEnd"/>
      <w:r>
        <w:t xml:space="preserve"> und </w:t>
      </w:r>
      <w:proofErr w:type="spellStart"/>
      <w:r>
        <w:t>nWriter</w:t>
      </w:r>
      <w:proofErr w:type="spellEnd"/>
      <w:r>
        <w:t xml:space="preserve"> erhöht wird durch eine Semaphore geschützt werden müsste. Dies haben wir leider versäumt aus den Beispielen zu übernehmen.</w:t>
      </w:r>
    </w:p>
    <w:sectPr w:rsidR="00697DE7" w:rsidRPr="000D4111" w:rsidSect="00952B10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013" w:rsidRDefault="009F5013" w:rsidP="00A37BFC">
      <w:pPr>
        <w:spacing w:before="0" w:after="0" w:line="240" w:lineRule="auto"/>
      </w:pPr>
      <w:r>
        <w:separator/>
      </w:r>
    </w:p>
  </w:endnote>
  <w:endnote w:type="continuationSeparator" w:id="0">
    <w:p w:rsidR="009F5013" w:rsidRDefault="009F5013" w:rsidP="00A37B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90C226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A37BFC" w:rsidTr="00A37BFC">
      <w:tc>
        <w:tcPr>
          <w:tcW w:w="1667" w:type="pct"/>
          <w:shd w:val="clear" w:color="auto" w:fill="90C226" w:themeFill="accent1"/>
          <w:vAlign w:val="center"/>
        </w:tcPr>
        <w:p w:rsidR="00A37BFC" w:rsidRDefault="009F5013">
          <w:pPr>
            <w:pStyle w:val="Fuzeil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el"/>
              <w:tag w:val=""/>
              <w:id w:val="-578829839"/>
              <w:placeholder>
                <w:docPart w:val="6961DD7F03B149F6A9A8F4D65E5EBE1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E7F4D">
                <w:rPr>
                  <w:caps/>
                  <w:color w:val="FFFFFF" w:themeColor="background1"/>
                  <w:sz w:val="18"/>
                  <w:szCs w:val="18"/>
                </w:rPr>
                <w:t>14.Januar 2014</w:t>
              </w:r>
            </w:sdtContent>
          </w:sdt>
        </w:p>
      </w:tc>
      <w:tc>
        <w:tcPr>
          <w:tcW w:w="1667" w:type="pct"/>
          <w:shd w:val="clear" w:color="auto" w:fill="90C226" w:themeFill="accent1"/>
        </w:tcPr>
        <w:p w:rsidR="00A37BFC" w:rsidRPr="00A37BFC" w:rsidRDefault="00A37BFC" w:rsidP="00A37BFC">
          <w:pPr>
            <w:pStyle w:val="Fuzeile"/>
            <w:spacing w:before="240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1666" w:type="pct"/>
          <w:shd w:val="clear" w:color="auto" w:fill="90C226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or"/>
            <w:tag w:val=""/>
            <w:id w:val="-1822267932"/>
            <w:placeholder>
              <w:docPart w:val="08EC4DB3429C4C32B6C9661AA061310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A37BFC" w:rsidRDefault="00A37BFC">
              <w:pPr>
                <w:pStyle w:val="Fuzeile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Steffen Giersch &amp; Maria Lüdemann</w:t>
              </w:r>
            </w:p>
          </w:sdtContent>
        </w:sdt>
      </w:tc>
    </w:tr>
  </w:tbl>
  <w:p w:rsidR="00A37BFC" w:rsidRDefault="00A37BF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013" w:rsidRDefault="009F5013" w:rsidP="00A37BFC">
      <w:pPr>
        <w:spacing w:before="0" w:after="0" w:line="240" w:lineRule="auto"/>
      </w:pPr>
      <w:r>
        <w:separator/>
      </w:r>
    </w:p>
  </w:footnote>
  <w:footnote w:type="continuationSeparator" w:id="0">
    <w:p w:rsidR="009F5013" w:rsidRDefault="009F5013" w:rsidP="00A37BF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BFC" w:rsidRDefault="00A37BFC">
    <w:pPr>
      <w:pStyle w:val="Kopfzeile"/>
    </w:pPr>
    <w:r>
      <w:rPr>
        <w:caps/>
        <w:noProof/>
        <w:color w:val="808080" w:themeColor="background1" w:themeShade="80"/>
        <w:lang w:eastAsia="de-DE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hteck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hteck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hteck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feld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BFC" w:rsidRDefault="00A37BFC">
                            <w:pPr>
                              <w:pStyle w:val="Kopfzeil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4199A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e 167" o:spid="_x0000_s1027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">
              <v:group id="Gruppe 168" o:spid="_x0000_s102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hteck 169" o:spid="_x0000_s102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EUDMIA&#10;AADcAAAADwAAAGRycy9kb3ducmV2LnhtbERPS2sCMRC+F/ofwhR6q1lblHU1ihQEvQg+Du1t2Iy7&#10;i5tJSLK6+uuNUOhtPr7nzBa9acWFfGgsKxgOMhDEpdUNVwqOh9VHDiJEZI2tZVJwowCL+evLDAtt&#10;r7yjyz5WIoVwKFBBHaMrpAxlTQbDwDrixJ2sNxgT9JXUHq8p3LTyM8vG0mDDqaFGR981led9ZxTc&#10;tw3ly+5ruHFd1uYe3ej3xyn1/tYvpyAi9fFf/Ode6zR/PIHnM+kC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0RQMwgAAANwAAAAPAAAAAAAAAAAAAAAAAJgCAABkcnMvZG93&#10;bnJldi54bWxQSwUGAAAAAAQABAD1AAAAhwMAAAAA&#10;" fillcolor="white [3212]" stroked="f" strokeweight="1.5pt">
                  <v:fill opacity="0"/>
                  <v:stroke endcap="round"/>
                </v:rect>
                <v:shape id="Rechteck 12" o:spid="_x0000_s1030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QmmcUA&#10;AADcAAAADwAAAGRycy9kb3ducmV2LnhtbESPQUvDQBCF74L/YZmCF7EbF7ESuy1VEfQkie19yE6z&#10;odnZkF2b9N87B8HbDO/Ne9+st3Po1ZnG1EW2cL8sQBE30XXcWth/v989gUoZ2WEfmSxcKMF2c321&#10;xtLFiSs617lVEsKpRAs+56HUOjWeAqZlHIhFO8YxYJZ1bLUbcZLw0GtTFI86YMfS4HGgV0/Nqf4J&#10;Fg6GHy7G1C9f1eHT3FZ+d9q/TdbeLObdM6hMc/43/11/OMFfCb48Ix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tCaZxQAAANwAAAAPAAAAAAAAAAAAAAAAAJgCAABkcnMv&#10;ZG93bnJldi54bWxQSwUGAAAAAAQABAD1AAAAigMAAAAA&#10;" path="m,l1462822,r,1014481l638269,407899,,xe" fillcolor="#90c226 [3204]" stroked="f" strokeweight="1.5pt">
                  <v:stroke endcap="round"/>
                  <v:path arrowok="t" o:connecttype="custom" o:connectlocs="0,0;1463040,0;1463040,1014984;638364,408101;0,0" o:connectangles="0,0,0,0,0"/>
                </v:shape>
                <v:rect id="Rechteck 171" o:spid="_x0000_s1031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RE2sIA&#10;AADcAAAADwAAAGRycy9kb3ducmV2LnhtbERPS4vCMBC+C/sfwgjeNK2oXapRFnFBD4IvFrwNzdgW&#10;m0lpsrb+e7Ow4G0+vucsVp2pxIMaV1pWEI8iEMSZ1SXnCi7n7+EnCOeRNVaWScGTHKyWH70Fptq2&#10;fKTHyecihLBLUUHhfZ1K6bKCDLqRrYkDd7ONQR9gk0vdYBvCTSXHUTSTBksODQXWtC4ou59+jYKj&#10;nEyu6/jngtPrZrc/P5P24BOlBv3uaw7CU+ff4n/3Vof5SQx/z4QL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tETawgAAANwAAAAPAAAAAAAAAAAAAAAAAJgCAABkcnMvZG93&#10;bnJldi54bWxQSwUGAAAAAAQABAD1AAAAhwMAAAAA&#10;" strokecolor="white [3212]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72" o:spid="_x0000_s1032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A37BFC" w:rsidRDefault="00A37BFC">
                      <w:pPr>
                        <w:pStyle w:val="Kopfzeil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4199A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9BE" w:rsidRDefault="009F5013">
    <w:pPr>
      <w:pStyle w:val="Kopfzeile"/>
      <w:jc w:val="right"/>
      <w:rPr>
        <w:color w:val="90C226" w:themeColor="accent1"/>
      </w:rPr>
    </w:pPr>
    <w:sdt>
      <w:sdtPr>
        <w:rPr>
          <w:color w:val="90C226" w:themeColor="accent1"/>
        </w:rPr>
        <w:alias w:val="Titel"/>
        <w:tag w:val=""/>
        <w:id w:val="664756013"/>
        <w:placeholder>
          <w:docPart w:val="98EA9C1D96F0482D88B4A82604415B2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E7F4D">
          <w:rPr>
            <w:color w:val="90C226" w:themeColor="accent1"/>
          </w:rPr>
          <w:t>14.Januar 2014</w:t>
        </w:r>
      </w:sdtContent>
    </w:sdt>
    <w:r w:rsidR="003C29BE">
      <w:rPr>
        <w:color w:val="90C226" w:themeColor="accent1"/>
      </w:rPr>
      <w:t xml:space="preserve"> </w:t>
    </w:r>
  </w:p>
  <w:p w:rsidR="003C29BE" w:rsidRDefault="003C29B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43B00"/>
    <w:multiLevelType w:val="hybridMultilevel"/>
    <w:tmpl w:val="78FA861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0CC7304"/>
    <w:multiLevelType w:val="hybridMultilevel"/>
    <w:tmpl w:val="E71236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C7DA2"/>
    <w:multiLevelType w:val="hybridMultilevel"/>
    <w:tmpl w:val="0F9670D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5C203E"/>
    <w:multiLevelType w:val="hybridMultilevel"/>
    <w:tmpl w:val="1AFED7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6E5182"/>
    <w:multiLevelType w:val="hybridMultilevel"/>
    <w:tmpl w:val="DC1244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5"/>
  </w:num>
  <w:num w:numId="14">
    <w:abstractNumId w:val="2"/>
  </w:num>
  <w:num w:numId="15">
    <w:abstractNumId w:val="0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B10"/>
    <w:rsid w:val="00001139"/>
    <w:rsid w:val="000257C9"/>
    <w:rsid w:val="00084A0A"/>
    <w:rsid w:val="0008701C"/>
    <w:rsid w:val="00091C29"/>
    <w:rsid w:val="000D4111"/>
    <w:rsid w:val="000E1C64"/>
    <w:rsid w:val="0017407F"/>
    <w:rsid w:val="001B0F1B"/>
    <w:rsid w:val="001D2855"/>
    <w:rsid w:val="001E45E4"/>
    <w:rsid w:val="00202EEC"/>
    <w:rsid w:val="003C29BE"/>
    <w:rsid w:val="003C76DF"/>
    <w:rsid w:val="00453EA3"/>
    <w:rsid w:val="004645B4"/>
    <w:rsid w:val="004854E2"/>
    <w:rsid w:val="004B233C"/>
    <w:rsid w:val="004B264D"/>
    <w:rsid w:val="004E2352"/>
    <w:rsid w:val="004E3447"/>
    <w:rsid w:val="00561CB5"/>
    <w:rsid w:val="005E3113"/>
    <w:rsid w:val="005F048F"/>
    <w:rsid w:val="00670E74"/>
    <w:rsid w:val="00682AA1"/>
    <w:rsid w:val="006935B0"/>
    <w:rsid w:val="00697DE7"/>
    <w:rsid w:val="006D0159"/>
    <w:rsid w:val="006D79D7"/>
    <w:rsid w:val="006E7F4D"/>
    <w:rsid w:val="006F195B"/>
    <w:rsid w:val="006F35E4"/>
    <w:rsid w:val="008010E1"/>
    <w:rsid w:val="00825152"/>
    <w:rsid w:val="008B1574"/>
    <w:rsid w:val="008C3ECA"/>
    <w:rsid w:val="009347BE"/>
    <w:rsid w:val="00952B10"/>
    <w:rsid w:val="009F1B3B"/>
    <w:rsid w:val="009F5013"/>
    <w:rsid w:val="00A01B29"/>
    <w:rsid w:val="00A37BFC"/>
    <w:rsid w:val="00A76C6F"/>
    <w:rsid w:val="00A8260A"/>
    <w:rsid w:val="00A86D53"/>
    <w:rsid w:val="00A927AE"/>
    <w:rsid w:val="00AD779C"/>
    <w:rsid w:val="00B117C4"/>
    <w:rsid w:val="00B4199A"/>
    <w:rsid w:val="00B4284E"/>
    <w:rsid w:val="00B62938"/>
    <w:rsid w:val="00B9729C"/>
    <w:rsid w:val="00C00252"/>
    <w:rsid w:val="00C31645"/>
    <w:rsid w:val="00CE67FB"/>
    <w:rsid w:val="00D053CF"/>
    <w:rsid w:val="00D36469"/>
    <w:rsid w:val="00DC7451"/>
    <w:rsid w:val="00DE11B2"/>
    <w:rsid w:val="00DF3BDA"/>
    <w:rsid w:val="00E17381"/>
    <w:rsid w:val="00E4089A"/>
    <w:rsid w:val="00EF108B"/>
    <w:rsid w:val="00F2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7022C00-E296-41AE-AE5A-C70E2582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729C"/>
    <w:rPr>
      <w:rFonts w:ascii="Century Gothic" w:hAnsi="Century Gothic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F3BDA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F3BDA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F3BDA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3BDA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3BDA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3BDA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3BDA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3BD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3BD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F3BDA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F3BDA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3BD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3BDA"/>
    <w:rPr>
      <w:caps/>
      <w:color w:val="595959" w:themeColor="text1" w:themeTint="A6"/>
      <w:spacing w:val="10"/>
      <w:sz w:val="21"/>
      <w:szCs w:val="2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F3BDA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F3BDA"/>
    <w:rPr>
      <w:caps/>
      <w:spacing w:val="15"/>
      <w:shd w:val="clear" w:color="auto" w:fill="E9F6D0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F3BDA"/>
    <w:rPr>
      <w:caps/>
      <w:color w:val="47601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3BDA"/>
    <w:rPr>
      <w:caps/>
      <w:color w:val="6B911C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3BDA"/>
    <w:rPr>
      <w:caps/>
      <w:color w:val="6B911C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3BDA"/>
    <w:rPr>
      <w:caps/>
      <w:color w:val="6B911C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3BDA"/>
    <w:rPr>
      <w:caps/>
      <w:color w:val="6B911C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3BDA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3BDA"/>
    <w:rPr>
      <w:i/>
      <w:iCs/>
      <w:caps/>
      <w:spacing w:val="10"/>
      <w:sz w:val="18"/>
      <w:szCs w:val="18"/>
    </w:rPr>
  </w:style>
  <w:style w:type="character" w:styleId="SchwacheHervorhebung">
    <w:name w:val="Subtle Emphasis"/>
    <w:aliases w:val="Text"/>
    <w:uiPriority w:val="19"/>
    <w:qFormat/>
    <w:rsid w:val="00A927AE"/>
    <w:rPr>
      <w:rFonts w:ascii="Century Gothic" w:hAnsi="Century Gothic"/>
      <w:i w:val="0"/>
      <w:iCs/>
      <w:color w:val="000000" w:themeColor="text1"/>
      <w:sz w:val="22"/>
    </w:rPr>
  </w:style>
  <w:style w:type="character" w:styleId="Hervorhebung">
    <w:name w:val="Emphasis"/>
    <w:uiPriority w:val="20"/>
    <w:qFormat/>
    <w:rsid w:val="00DF3BDA"/>
    <w:rPr>
      <w:caps/>
      <w:color w:val="476013" w:themeColor="accent1" w:themeShade="7F"/>
      <w:spacing w:val="5"/>
    </w:rPr>
  </w:style>
  <w:style w:type="character" w:styleId="IntensiveHervorhebung">
    <w:name w:val="Intense Emphasis"/>
    <w:uiPriority w:val="21"/>
    <w:qFormat/>
    <w:rsid w:val="00DF3BDA"/>
    <w:rPr>
      <w:b/>
      <w:bCs/>
      <w:caps/>
      <w:color w:val="476013" w:themeColor="accent1" w:themeShade="7F"/>
      <w:spacing w:val="10"/>
    </w:rPr>
  </w:style>
  <w:style w:type="character" w:styleId="Fett">
    <w:name w:val="Strong"/>
    <w:uiPriority w:val="22"/>
    <w:qFormat/>
    <w:rsid w:val="00DF3BDA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DF3BDA"/>
    <w:pPr>
      <w:pBdr>
        <w:left w:val="single" w:sz="24" w:space="4" w:color="BFE373" w:themeColor="accent1" w:themeTint="99"/>
      </w:pBdr>
      <w:ind w:left="708"/>
    </w:pPr>
    <w:rPr>
      <w:i/>
      <w:iCs/>
      <w:sz w:val="22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DF3BDA"/>
    <w:rPr>
      <w:i/>
      <w:iCs/>
      <w:sz w:val="22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3BDA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3BDA"/>
    <w:rPr>
      <w:color w:val="90C226" w:themeColor="accent1"/>
      <w:sz w:val="24"/>
      <w:szCs w:val="24"/>
    </w:rPr>
  </w:style>
  <w:style w:type="character" w:styleId="SchwacherVerweis">
    <w:name w:val="Subtle Reference"/>
    <w:uiPriority w:val="31"/>
    <w:qFormat/>
    <w:rsid w:val="00DF3BDA"/>
    <w:rPr>
      <w:b/>
      <w:bCs/>
      <w:color w:val="90C226" w:themeColor="accent1"/>
    </w:rPr>
  </w:style>
  <w:style w:type="character" w:styleId="IntensiverVerweis">
    <w:name w:val="Intense Reference"/>
    <w:uiPriority w:val="32"/>
    <w:qFormat/>
    <w:rsid w:val="00DF3BDA"/>
    <w:rPr>
      <w:b/>
      <w:bCs/>
      <w:i/>
      <w:iCs/>
      <w:caps/>
      <w:color w:val="90C226" w:themeColor="accent1"/>
    </w:rPr>
  </w:style>
  <w:style w:type="character" w:styleId="Buchtitel">
    <w:name w:val="Book Title"/>
    <w:uiPriority w:val="33"/>
    <w:qFormat/>
    <w:rsid w:val="00DF3BDA"/>
    <w:rPr>
      <w:b/>
      <w:bCs/>
      <w:i/>
      <w:iCs/>
      <w:spacing w:val="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F3BDA"/>
    <w:rPr>
      <w:b/>
      <w:bCs/>
      <w:color w:val="6B911C" w:themeColor="accent1" w:themeShade="BF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3BDA"/>
    <w:pPr>
      <w:outlineLvl w:val="9"/>
    </w:pPr>
  </w:style>
  <w:style w:type="paragraph" w:styleId="KeinLeerraum">
    <w:name w:val="No Spacing"/>
    <w:link w:val="KeinLeerraumZchn"/>
    <w:uiPriority w:val="1"/>
    <w:qFormat/>
    <w:rsid w:val="00B9729C"/>
    <w:pPr>
      <w:spacing w:after="0" w:line="240" w:lineRule="auto"/>
    </w:pPr>
    <w:rPr>
      <w:rFonts w:ascii="Century Gothic" w:hAnsi="Century Gothic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9729C"/>
    <w:rPr>
      <w:rFonts w:ascii="Century Gothic" w:hAnsi="Century Gothic"/>
    </w:rPr>
  </w:style>
  <w:style w:type="table" w:styleId="Tabellenraster">
    <w:name w:val="Table Grid"/>
    <w:basedOn w:val="NormaleTabelle"/>
    <w:uiPriority w:val="39"/>
    <w:rsid w:val="00B9729C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4Akzent2">
    <w:name w:val="Grid Table 4 Accent 2"/>
    <w:basedOn w:val="NormaleTabelle"/>
    <w:uiPriority w:val="49"/>
    <w:rsid w:val="00B972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  <w:insideV w:val="single" w:sz="4" w:space="0" w:color="93DE6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A021" w:themeColor="accent2"/>
          <w:left w:val="single" w:sz="4" w:space="0" w:color="54A021" w:themeColor="accent2"/>
          <w:bottom w:val="single" w:sz="4" w:space="0" w:color="54A021" w:themeColor="accent2"/>
          <w:right w:val="single" w:sz="4" w:space="0" w:color="54A021" w:themeColor="accent2"/>
          <w:insideH w:val="nil"/>
          <w:insideV w:val="nil"/>
        </w:tcBorders>
        <w:shd w:val="clear" w:color="auto" w:fill="54A021" w:themeFill="accent2"/>
      </w:tcPr>
    </w:tblStylePr>
    <w:tblStylePr w:type="lastRow">
      <w:rPr>
        <w:b/>
        <w:bCs/>
      </w:rPr>
      <w:tblPr/>
      <w:tcPr>
        <w:tcBorders>
          <w:top w:val="double" w:sz="4" w:space="0" w:color="54A02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A37BF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37BFC"/>
    <w:rPr>
      <w:rFonts w:ascii="Century Gothic" w:hAnsi="Century Gothic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A37BF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37BFC"/>
    <w:rPr>
      <w:rFonts w:ascii="Century Gothic" w:hAnsi="Century Gothic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645B4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4645B4"/>
    <w:pPr>
      <w:spacing w:after="100"/>
      <w:ind w:left="400"/>
    </w:pPr>
  </w:style>
  <w:style w:type="character" w:styleId="Hyperlink">
    <w:name w:val="Hyperlink"/>
    <w:basedOn w:val="Absatz-Standardschriftart"/>
    <w:uiPriority w:val="99"/>
    <w:unhideWhenUsed/>
    <w:rsid w:val="004645B4"/>
    <w:rPr>
      <w:color w:val="99CA3C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17407F"/>
    <w:pPr>
      <w:spacing w:before="0" w:after="100" w:line="259" w:lineRule="auto"/>
      <w:ind w:left="220"/>
    </w:pPr>
    <w:rPr>
      <w:rFonts w:asciiTheme="minorHAnsi" w:hAnsiTheme="minorHAnsi"/>
      <w:sz w:val="22"/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17407F"/>
    <w:pPr>
      <w:spacing w:before="0" w:after="100" w:line="259" w:lineRule="auto"/>
      <w:ind w:left="660"/>
    </w:pPr>
    <w:rPr>
      <w:rFonts w:asciiTheme="minorHAnsi" w:hAnsiTheme="minorHAnsi"/>
      <w:sz w:val="22"/>
      <w:szCs w:val="22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17407F"/>
    <w:pPr>
      <w:spacing w:before="0" w:after="100" w:line="259" w:lineRule="auto"/>
      <w:ind w:left="880"/>
    </w:pPr>
    <w:rPr>
      <w:rFonts w:asciiTheme="minorHAnsi" w:hAnsiTheme="minorHAnsi"/>
      <w:sz w:val="22"/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17407F"/>
    <w:pPr>
      <w:spacing w:before="0" w:after="100" w:line="259" w:lineRule="auto"/>
      <w:ind w:left="1100"/>
    </w:pPr>
    <w:rPr>
      <w:rFonts w:asciiTheme="minorHAnsi" w:hAnsiTheme="minorHAnsi"/>
      <w:sz w:val="22"/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17407F"/>
    <w:pPr>
      <w:spacing w:before="0" w:after="100" w:line="259" w:lineRule="auto"/>
      <w:ind w:left="1320"/>
    </w:pPr>
    <w:rPr>
      <w:rFonts w:asciiTheme="minorHAnsi" w:hAnsiTheme="minorHAnsi"/>
      <w:sz w:val="22"/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17407F"/>
    <w:pPr>
      <w:spacing w:before="0" w:after="100" w:line="259" w:lineRule="auto"/>
      <w:ind w:left="1540"/>
    </w:pPr>
    <w:rPr>
      <w:rFonts w:asciiTheme="minorHAnsi" w:hAnsiTheme="minorHAnsi"/>
      <w:sz w:val="22"/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17407F"/>
    <w:pPr>
      <w:spacing w:before="0" w:after="100" w:line="259" w:lineRule="auto"/>
      <w:ind w:left="1760"/>
    </w:pPr>
    <w:rPr>
      <w:rFonts w:asciiTheme="minorHAnsi" w:hAnsiTheme="minorHAnsi"/>
      <w:sz w:val="22"/>
      <w:szCs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\AppData\Roaming\Microsoft\Templates\Design%20Bericht%20(lee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961DD7F03B149F6A9A8F4D65E5EBE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80AEF9-6711-44F4-8D71-DD45B527C8B4}"/>
      </w:docPartPr>
      <w:docPartBody>
        <w:p w:rsidR="002534E9" w:rsidRDefault="00347F23" w:rsidP="00347F23">
          <w:pPr>
            <w:pStyle w:val="6961DD7F03B149F6A9A8F4D65E5EBE16"/>
          </w:pPr>
          <w:r>
            <w:rPr>
              <w:caps/>
              <w:color w:val="FFFFFF" w:themeColor="background1"/>
              <w:sz w:val="18"/>
              <w:szCs w:val="18"/>
            </w:rPr>
            <w:t>[Dokumenttitel]</w:t>
          </w:r>
        </w:p>
      </w:docPartBody>
    </w:docPart>
    <w:docPart>
      <w:docPartPr>
        <w:name w:val="08EC4DB3429C4C32B6C9661AA061310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D28EBA-BDE9-417A-ADD7-6DE577804202}"/>
      </w:docPartPr>
      <w:docPartBody>
        <w:p w:rsidR="002534E9" w:rsidRDefault="00347F23" w:rsidP="00347F23">
          <w:pPr>
            <w:pStyle w:val="08EC4DB3429C4C32B6C9661AA0613102"/>
          </w:pPr>
          <w:r>
            <w:rPr>
              <w:caps/>
              <w:color w:val="FFFFFF" w:themeColor="background1"/>
              <w:sz w:val="18"/>
              <w:szCs w:val="18"/>
            </w:rPr>
            <w:t>[Name des Autors]</w:t>
          </w:r>
        </w:p>
      </w:docPartBody>
    </w:docPart>
    <w:docPart>
      <w:docPartPr>
        <w:name w:val="98EA9C1D96F0482D88B4A82604415B2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5E8DF5-C8A3-4C12-94F9-E005B23DB76B}"/>
      </w:docPartPr>
      <w:docPartBody>
        <w:p w:rsidR="00B976F8" w:rsidRDefault="00136D03" w:rsidP="00136D03">
          <w:pPr>
            <w:pStyle w:val="98EA9C1D96F0482D88B4A82604415B21"/>
          </w:pPr>
          <w:r>
            <w:rPr>
              <w:color w:val="5B9BD5" w:themeColor="accent1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F23"/>
    <w:rsid w:val="00136D03"/>
    <w:rsid w:val="002534E9"/>
    <w:rsid w:val="00347F23"/>
    <w:rsid w:val="00490204"/>
    <w:rsid w:val="00582601"/>
    <w:rsid w:val="005B1823"/>
    <w:rsid w:val="006E0740"/>
    <w:rsid w:val="008E364C"/>
    <w:rsid w:val="00B976F8"/>
    <w:rsid w:val="00BB7165"/>
    <w:rsid w:val="00CB7D4B"/>
    <w:rsid w:val="00DC5C2E"/>
    <w:rsid w:val="00E66420"/>
    <w:rsid w:val="00FF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66AD8CCFFD04E098D318FCA07C36DAF">
    <w:name w:val="C66AD8CCFFD04E098D318FCA07C36DAF"/>
    <w:rsid w:val="00347F23"/>
  </w:style>
  <w:style w:type="paragraph" w:customStyle="1" w:styleId="DB86CF45E0D74AEABC5B2B6A677EA562">
    <w:name w:val="DB86CF45E0D74AEABC5B2B6A677EA562"/>
    <w:rsid w:val="00347F23"/>
  </w:style>
  <w:style w:type="paragraph" w:customStyle="1" w:styleId="6961DD7F03B149F6A9A8F4D65E5EBE16">
    <w:name w:val="6961DD7F03B149F6A9A8F4D65E5EBE16"/>
    <w:rsid w:val="00347F23"/>
  </w:style>
  <w:style w:type="paragraph" w:customStyle="1" w:styleId="08EC4DB3429C4C32B6C9661AA0613102">
    <w:name w:val="08EC4DB3429C4C32B6C9661AA0613102"/>
    <w:rsid w:val="00347F23"/>
  </w:style>
  <w:style w:type="paragraph" w:customStyle="1" w:styleId="98EA9C1D96F0482D88B4A82604415B21">
    <w:name w:val="98EA9C1D96F0482D88B4A82604415B21"/>
    <w:rsid w:val="00136D03"/>
  </w:style>
  <w:style w:type="paragraph" w:customStyle="1" w:styleId="DB2D1C678285400FBACE3FF3F025C3CC">
    <w:name w:val="DB2D1C678285400FBACE3FF3F025C3CC"/>
    <w:rsid w:val="00136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te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Dies ist das Protokoll zum vierten Laborversuch und umfasst eine kurze Beschreibung der Aufgabe, sowie eine Darstellung des Entwurfs und Diskussion des Ergebnisses. 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0CF456-0BC1-489B-BF75-BB95FFDDA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Bericht (leer).dotx</Template>
  <TotalTime>0</TotalTime>
  <Pages>1</Pages>
  <Words>921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14.Januar 2014</vt:lpstr>
    </vt:vector>
  </TitlesOfParts>
  <Company/>
  <LinksUpToDate>false</LinksUpToDate>
  <CharactersWithSpaces>6716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14.Januar 2014</dc:title>
  <dc:subject>Betriebssysteme Praktikum 4 Gruppe 2                    Gerätetreiber</dc:subject>
  <dc:creator>Steffen Giersch &amp; Maria Lüdemann</dc:creator>
  <cp:keywords/>
  <cp:lastModifiedBy>astreija@googlemail.com</cp:lastModifiedBy>
  <cp:revision>6</cp:revision>
  <cp:lastPrinted>2014-01-14T10:22:00Z</cp:lastPrinted>
  <dcterms:created xsi:type="dcterms:W3CDTF">2014-01-14T10:16:00Z</dcterms:created>
  <dcterms:modified xsi:type="dcterms:W3CDTF">2014-01-14T10:22:00Z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