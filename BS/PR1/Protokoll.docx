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5148881"/>
        <w:docPartObj>
          <w:docPartGallery w:val="Cover Pages"/>
          <w:docPartUnique/>
        </w:docPartObj>
      </w:sdtPr>
      <w:sdtEndPr/>
      <w:sdtContent>
        <w:p w:rsidR="004645B4" w:rsidRPr="004645B4" w:rsidRDefault="00952B10" w:rsidP="004645B4">
          <w:pPr>
            <w:spacing w:after="60"/>
            <w:rPr>
              <w:color w:val="212C32" w:themeColor="text2" w:themeShade="BF"/>
              <w:spacing w:val="5"/>
              <w:sz w:val="52"/>
              <w:szCs w:val="52"/>
            </w:rPr>
          </w:pPr>
          <w:r w:rsidRPr="00F2707F">
            <w:rPr>
              <w:noProof/>
              <w:color w:val="212C32" w:themeColor="text2" w:themeShade="BF"/>
              <w:spacing w:val="5"/>
              <w:sz w:val="52"/>
              <w:szCs w:val="5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1304925</wp:posOffset>
                    </wp:positionV>
                    <wp:extent cx="7258050" cy="8286750"/>
                    <wp:effectExtent l="0" t="0" r="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8050" cy="828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4A02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40"/>
                                  <w:gridCol w:w="4580"/>
                                </w:tblGrid>
                                <w:tr w:rsidR="00952B1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de-DE"/>
                                        </w:rPr>
                                        <w:drawing>
                                          <wp:inline distT="0" distB="0" distL="0" distR="0" wp14:anchorId="0135517C" wp14:editId="7583B811">
                                            <wp:extent cx="3883911" cy="5124090"/>
                                            <wp:effectExtent l="0" t="0" r="2540" b="635"/>
                                            <wp:docPr id="3" name="Grafik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opensuse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92932" cy="51359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A37BFC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 xml:space="preserve">Labor Protokoll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952B10" w:rsidP="00952B1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Betriebssysteme Praktikum 1</w:t>
                                          </w:r>
                                          <w:r w:rsidR="001D285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Gruppe 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Labor Protokoll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1D285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Dies ist das Protokoll zum ersten Laborversuch und umfasst eine kurze Beschreibung der Aufgabe, sowie eine Darstellung des Entwurfs und Diskus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ion des Ergebn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sses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952B10">
                                          <w:pPr>
                                            <w:pStyle w:val="KeinLeerraum"/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  <w:lang w:val="de-DE"/>
                                            </w:rPr>
                                            <w:t>Steffen Giersch &amp; Maria Lüdemann</w:t>
                                          </w:r>
                                        </w:p>
                                      </w:sdtContent>
                                    </w:sdt>
                                    <w:p w:rsidR="00952B10" w:rsidRDefault="00952B10" w:rsidP="00952B10">
                                      <w:pPr>
                                        <w:pStyle w:val="KeinLeerraum"/>
                                      </w:pPr>
                                      <w:r>
                                        <w:rPr>
                                          <w:color w:val="2C3C43" w:themeColor="text2"/>
                                        </w:rPr>
                                        <w:t>HAW Hamburg</w:t>
                                      </w:r>
                                      <w:r w:rsidR="001D2855">
                                        <w:rPr>
                                          <w:color w:val="2C3C43" w:themeColor="text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952B10" w:rsidRDefault="00952B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-54pt;margin-top:102.75pt;width:571.5pt;height:6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4A02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40"/>
                            <w:gridCol w:w="4580"/>
                          </w:tblGrid>
                          <w:tr w:rsidR="00952B1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52B10" w:rsidRDefault="00952B1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 wp14:anchorId="0135517C" wp14:editId="7583B811">
                                      <wp:extent cx="3883911" cy="5124090"/>
                                      <wp:effectExtent l="0" t="0" r="2540" b="635"/>
                                      <wp:docPr id="3" name="Grafik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opensuse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92932" cy="51359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A37BFC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Labor Protokoll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952B10" w:rsidP="00952B1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Betriebssysteme Praktikum 1</w:t>
                                    </w:r>
                                    <w:r w:rsidR="001D285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Gruppe 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52B10" w:rsidRDefault="00952B10">
                                <w:pPr>
                                  <w:pStyle w:val="KeinLeerraum"/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Labor Protokoll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52B10" w:rsidRDefault="001D285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Dies ist das Protokoll zum ersten Laborversuch und umfasst eine kurze Beschreibung der Aufgabe, sowie eine Darstellung des Entwurfs und Diskus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ion des Ergebn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sses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4A02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952B10">
                                    <w:pPr>
                                      <w:pStyle w:val="KeinLeerraum"/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  <w:lang w:val="de-DE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952B10" w:rsidRDefault="00952B10" w:rsidP="00952B10">
                                <w:pPr>
                                  <w:pStyle w:val="KeinLeerraum"/>
                                </w:pPr>
                                <w:r>
                                  <w:rPr>
                                    <w:color w:val="2C3C43" w:themeColor="text2"/>
                                  </w:rPr>
                                  <w:t>HAW Hamburg</w:t>
                                </w:r>
                                <w:r w:rsidR="001D2855">
                                  <w:rPr>
                                    <w:color w:val="2C3C43" w:themeColor="text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952B10" w:rsidRDefault="00952B10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707F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6522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5B4" w:rsidRDefault="004645B4">
          <w:pPr>
            <w:pStyle w:val="Inhaltsverzeichnisberschrift"/>
          </w:pPr>
          <w:r>
            <w:t>Inhaltsverzeichnis</w:t>
          </w:r>
        </w:p>
        <w:p w:rsidR="004645B4" w:rsidRDefault="004645B4">
          <w:pPr>
            <w:pStyle w:val="Verzeichnis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05001" w:history="1">
            <w:r w:rsidRPr="00D62D9D">
              <w:rPr>
                <w:rStyle w:val="Hyperlink"/>
                <w:noProof/>
              </w:rPr>
              <w:t>Aufgabenteil A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2" w:history="1">
            <w:r w:rsidR="004645B4" w:rsidRPr="00D62D9D">
              <w:rPr>
                <w:rStyle w:val="Hyperlink"/>
                <w:noProof/>
              </w:rPr>
              <w:t>Allgemeines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_Toc370905002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2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3" w:history="1">
            <w:r w:rsidR="004645B4" w:rsidRPr="00D62D9D">
              <w:rPr>
                <w:rStyle w:val="Hyperlink"/>
                <w:iCs/>
                <w:noProof/>
              </w:rPr>
              <w:t>Verzeichnisse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_Toc370905003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2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4" w:history="1">
            <w:r w:rsidR="004645B4" w:rsidRPr="00D62D9D">
              <w:rPr>
                <w:rStyle w:val="Hyperlink"/>
                <w:iCs/>
                <w:noProof/>
              </w:rPr>
              <w:t>Sort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_Toc370905004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3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5" w:history="1">
            <w:r w:rsidR="004645B4" w:rsidRPr="00D62D9D">
              <w:rPr>
                <w:rStyle w:val="Hyperlink"/>
                <w:iCs/>
                <w:noProof/>
              </w:rPr>
              <w:t>Das Erzeugen und arbeiten mit Dateien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_Toc370905005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3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6" w:history="1">
            <w:r w:rsidR="004645B4" w:rsidRPr="00D62D9D">
              <w:rPr>
                <w:rStyle w:val="Hyperlink"/>
                <w:iCs/>
                <w:noProof/>
              </w:rPr>
              <w:t>Grep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_Toc370905006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4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7" w:history="1">
            <w:r w:rsidR="004645B4" w:rsidRPr="00D62D9D">
              <w:rPr>
                <w:rStyle w:val="Hyperlink"/>
                <w:iCs/>
                <w:noProof/>
              </w:rPr>
              <w:t>Laufende Prozesse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_Toc370905007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5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8" w:history="1">
            <w:r w:rsidR="004645B4" w:rsidRPr="00D62D9D">
              <w:rPr>
                <w:rStyle w:val="Hyperlink"/>
                <w:iCs/>
                <w:noProof/>
              </w:rPr>
              <w:t>Shellscripte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_Toc370905008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5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09" w:history="1">
            <w:r w:rsidR="004645B4" w:rsidRPr="00D62D9D">
              <w:rPr>
                <w:rStyle w:val="Hyperlink"/>
                <w:iCs/>
                <w:noProof/>
              </w:rPr>
              <w:t>Aufgabenteil B Splittfix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_Toc370905009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6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10" w:history="1">
            <w:r w:rsidR="004645B4" w:rsidRPr="00D62D9D">
              <w:rPr>
                <w:rStyle w:val="Hyperlink"/>
                <w:noProof/>
              </w:rPr>
              <w:t>Der Debuggmodus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_Toc370905010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6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6F35E4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0905011" w:history="1">
            <w:r w:rsidR="004645B4" w:rsidRPr="00D62D9D">
              <w:rPr>
                <w:rStyle w:val="Hyperlink"/>
                <w:noProof/>
              </w:rPr>
              <w:t>Die Dateiabfrage.</w:t>
            </w:r>
            <w:r w:rsidR="004645B4">
              <w:rPr>
                <w:noProof/>
                <w:webHidden/>
              </w:rPr>
              <w:tab/>
            </w:r>
            <w:r w:rsidR="004645B4">
              <w:rPr>
                <w:noProof/>
                <w:webHidden/>
              </w:rPr>
              <w:fldChar w:fldCharType="begin"/>
            </w:r>
            <w:r w:rsidR="004645B4">
              <w:rPr>
                <w:noProof/>
                <w:webHidden/>
              </w:rPr>
              <w:instrText xml:space="preserve"> PAGEREF _Toc370905011 \h </w:instrText>
            </w:r>
            <w:r w:rsidR="004645B4">
              <w:rPr>
                <w:noProof/>
                <w:webHidden/>
              </w:rPr>
            </w:r>
            <w:r w:rsidR="004645B4">
              <w:rPr>
                <w:noProof/>
                <w:webHidden/>
              </w:rPr>
              <w:fldChar w:fldCharType="separate"/>
            </w:r>
            <w:r w:rsidR="004645B4">
              <w:rPr>
                <w:noProof/>
                <w:webHidden/>
              </w:rPr>
              <w:t>6</w:t>
            </w:r>
            <w:r w:rsidR="004645B4">
              <w:rPr>
                <w:noProof/>
                <w:webHidden/>
              </w:rPr>
              <w:fldChar w:fldCharType="end"/>
            </w:r>
          </w:hyperlink>
        </w:p>
        <w:p w:rsidR="004645B4" w:rsidRDefault="004645B4">
          <w:r>
            <w:rPr>
              <w:b/>
              <w:bCs/>
            </w:rPr>
            <w:fldChar w:fldCharType="end"/>
          </w:r>
        </w:p>
      </w:sdtContent>
    </w:sdt>
    <w:p w:rsidR="004645B4" w:rsidRDefault="004645B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53EA3" w:rsidRDefault="00682AA1" w:rsidP="00F2707F">
      <w:pPr>
        <w:pStyle w:val="berschrift1"/>
        <w:spacing w:after="60"/>
      </w:pPr>
      <w:bookmarkStart w:id="0" w:name="_Toc370905001"/>
      <w:r w:rsidRPr="00F2707F">
        <w:lastRenderedPageBreak/>
        <w:t xml:space="preserve">Aufgabenteil </w:t>
      </w:r>
      <w:r w:rsidR="00DF3BDA" w:rsidRPr="00F2707F">
        <w:t>A</w:t>
      </w:r>
      <w:r w:rsidR="004645B4">
        <w:t xml:space="preserve"> Linux</w:t>
      </w:r>
      <w:bookmarkEnd w:id="0"/>
    </w:p>
    <w:p w:rsidR="00B117C4" w:rsidRPr="00B117C4" w:rsidRDefault="00B117C4" w:rsidP="00B117C4"/>
    <w:p w:rsidR="00DF3BDA" w:rsidRDefault="00B117C4" w:rsidP="00B117C4">
      <w:pPr>
        <w:pStyle w:val="berschrift3"/>
      </w:pPr>
      <w:bookmarkStart w:id="1" w:name="_Toc370905002"/>
      <w:r>
        <w:t>Allgemeines</w:t>
      </w:r>
      <w:bookmarkEnd w:id="1"/>
    </w:p>
    <w:p w:rsidR="00B117C4" w:rsidRPr="00B117C4" w:rsidRDefault="00B117C4" w:rsidP="00B117C4"/>
    <w:p w:rsidR="00DF3BDA" w:rsidRPr="00F2707F" w:rsidRDefault="00682AA1" w:rsidP="00F2707F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Welchen Nutzen hat die Tab Expression beim Benutzen in der Kommandozeile</w:t>
      </w:r>
    </w:p>
    <w:p w:rsidR="00682AA1" w:rsidRPr="00F2707F" w:rsidRDefault="00682AA1" w:rsidP="00F2707F">
      <w:pPr>
        <w:spacing w:after="60"/>
        <w:rPr>
          <w:rStyle w:val="SchwacheHervorhebung"/>
          <w:i w:val="0"/>
          <w:color w:val="000000" w:themeColor="text1"/>
          <w:sz w:val="22"/>
          <w:szCs w:val="22"/>
        </w:rPr>
      </w:pPr>
      <w:r w:rsidRPr="00F2707F">
        <w:rPr>
          <w:rStyle w:val="SchwacheHervorhebung"/>
          <w:i w:val="0"/>
          <w:color w:val="000000" w:themeColor="text1"/>
          <w:sz w:val="22"/>
          <w:szCs w:val="22"/>
        </w:rPr>
        <w:t>Die Tab Expression ist sehr hilfreich da man mit ihr, die Autovervollständigung des Terminals nut</w:t>
      </w:r>
      <w:r w:rsidR="00A8260A" w:rsidRPr="00F2707F">
        <w:rPr>
          <w:rStyle w:val="SchwacheHervorhebung"/>
          <w:i w:val="0"/>
          <w:color w:val="000000" w:themeColor="text1"/>
          <w:sz w:val="22"/>
          <w:szCs w:val="22"/>
        </w:rPr>
        <w:t>zt und sich sehr viel Zeit und A</w:t>
      </w:r>
      <w:r w:rsidRPr="00F2707F">
        <w:rPr>
          <w:rStyle w:val="SchwacheHervorhebung"/>
          <w:i w:val="0"/>
          <w:color w:val="000000" w:themeColor="text1"/>
          <w:sz w:val="22"/>
          <w:szCs w:val="22"/>
        </w:rPr>
        <w:t>rbeit sowie Fehler spart.</w:t>
      </w:r>
    </w:p>
    <w:p w:rsidR="00F2707F" w:rsidRPr="00F2707F" w:rsidRDefault="00F2707F" w:rsidP="00F2707F">
      <w:pPr>
        <w:spacing w:after="60"/>
        <w:rPr>
          <w:rStyle w:val="SchwacheHervorhebung"/>
          <w:i w:val="0"/>
          <w:sz w:val="22"/>
          <w:szCs w:val="22"/>
        </w:rPr>
      </w:pPr>
    </w:p>
    <w:p w:rsidR="00DF3BDA" w:rsidRPr="00F2707F" w:rsidRDefault="00A8260A" w:rsidP="00F2707F">
      <w:pPr>
        <w:pStyle w:val="Zitat"/>
        <w:spacing w:after="60"/>
        <w:rPr>
          <w:rStyle w:val="Hervorhebung"/>
          <w:i w:val="0"/>
          <w:color w:val="auto"/>
          <w:szCs w:val="22"/>
        </w:rPr>
      </w:pPr>
      <w:r w:rsidRPr="00F2707F">
        <w:rPr>
          <w:i w:val="0"/>
        </w:rPr>
        <w:t>Was erhä</w:t>
      </w:r>
      <w:r w:rsidR="00453EA3" w:rsidRPr="00F2707F">
        <w:rPr>
          <w:i w:val="0"/>
        </w:rPr>
        <w:t xml:space="preserve">lt man beim Drücken von Alt </w:t>
      </w:r>
      <w:proofErr w:type="gramStart"/>
      <w:r w:rsidR="00453EA3" w:rsidRPr="00F2707F">
        <w:rPr>
          <w:i w:val="0"/>
        </w:rPr>
        <w:t xml:space="preserve">und </w:t>
      </w:r>
      <w:r w:rsidR="00453EA3" w:rsidRPr="00F2707F">
        <w:rPr>
          <w:rStyle w:val="Hervorhebung"/>
          <w:i w:val="0"/>
          <w:color w:val="auto"/>
          <w:szCs w:val="22"/>
        </w:rPr>
        <w:t>.</w:t>
      </w:r>
      <w:proofErr w:type="gramEnd"/>
    </w:p>
    <w:p w:rsidR="00A8260A" w:rsidRPr="00F2707F" w:rsidRDefault="00B9729C" w:rsidP="00F2707F">
      <w:pPr>
        <w:spacing w:after="60"/>
        <w:rPr>
          <w:rStyle w:val="SchwacheHervorhebung"/>
          <w:i w:val="0"/>
          <w:color w:val="000000" w:themeColor="text1"/>
          <w:sz w:val="22"/>
          <w:szCs w:val="22"/>
        </w:rPr>
      </w:pPr>
      <w:r w:rsidRPr="00F2707F">
        <w:rPr>
          <w:rStyle w:val="SchwacheHervorhebung"/>
          <w:i w:val="0"/>
          <w:color w:val="000000" w:themeColor="text1"/>
          <w:sz w:val="22"/>
          <w:szCs w:val="22"/>
        </w:rPr>
        <w:t>Diese</w:t>
      </w:r>
      <w:r w:rsidR="00A8260A" w:rsidRPr="00F2707F">
        <w:rPr>
          <w:rStyle w:val="SchwacheHervorhebung"/>
          <w:i w:val="0"/>
          <w:color w:val="000000" w:themeColor="text1"/>
          <w:sz w:val="22"/>
          <w:szCs w:val="22"/>
        </w:rPr>
        <w:t xml:space="preserve"> Kombination holt den letzten Befehlt zurück auf die Kommandozeile.</w:t>
      </w:r>
    </w:p>
    <w:p w:rsidR="00A8260A" w:rsidRDefault="00A8260A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B117C4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2" w:name="_Toc370905003"/>
      <w:r>
        <w:rPr>
          <w:rStyle w:val="SchwacheHervorhebung"/>
          <w:i w:val="0"/>
          <w:color w:val="auto"/>
          <w:sz w:val="22"/>
          <w:szCs w:val="22"/>
        </w:rPr>
        <w:t>Verzeichnisse</w:t>
      </w:r>
      <w:bookmarkEnd w:id="2"/>
    </w:p>
    <w:p w:rsidR="00B117C4" w:rsidRPr="00B117C4" w:rsidRDefault="00B117C4" w:rsidP="00B117C4"/>
    <w:p w:rsidR="00F2707F" w:rsidRPr="00F2707F" w:rsidRDefault="00A8260A" w:rsidP="00F2707F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Das Verzeichnis nach Erweiterungen ausgeben</w:t>
      </w:r>
    </w:p>
    <w:p w:rsidR="006D79D7" w:rsidRPr="00F2707F" w:rsidRDefault="006D79D7" w:rsidP="00F2707F">
      <w:pPr>
        <w:spacing w:after="60"/>
        <w:rPr>
          <w:rStyle w:val="SchwacheHervorhebung"/>
          <w:color w:val="000000" w:themeColor="text1"/>
          <w:sz w:val="22"/>
          <w:szCs w:val="22"/>
        </w:rPr>
      </w:pPr>
      <w:r w:rsidRPr="00F2707F">
        <w:rPr>
          <w:rStyle w:val="SchwacheHervorhebung"/>
          <w:color w:val="000000" w:themeColor="text1"/>
          <w:sz w:val="22"/>
          <w:szCs w:val="22"/>
        </w:rPr>
        <w:t xml:space="preserve">Das Verzeichnis wird durch </w:t>
      </w:r>
      <w:proofErr w:type="spellStart"/>
      <w:r w:rsidRPr="00F2707F">
        <w:rPr>
          <w:rStyle w:val="SchwacheHervorhebung"/>
          <w:color w:val="000000" w:themeColor="text1"/>
          <w:sz w:val="22"/>
          <w:szCs w:val="22"/>
        </w:rPr>
        <w:t>ls</w:t>
      </w:r>
      <w:proofErr w:type="spellEnd"/>
      <w:r w:rsidRPr="00F2707F">
        <w:rPr>
          <w:rStyle w:val="SchwacheHervorhebung"/>
          <w:color w:val="000000" w:themeColor="text1"/>
          <w:sz w:val="22"/>
          <w:szCs w:val="22"/>
        </w:rPr>
        <w:t xml:space="preserve"> –X nach Erweiterungen sortiert ausgegeben</w:t>
      </w:r>
    </w:p>
    <w:p w:rsidR="00F2707F" w:rsidRPr="00F2707F" w:rsidRDefault="00F2707F" w:rsidP="00F2707F">
      <w:pPr>
        <w:spacing w:after="60"/>
        <w:rPr>
          <w:rStyle w:val="SchwacheHervorhebung"/>
          <w:i w:val="0"/>
          <w:color w:val="auto"/>
        </w:rPr>
      </w:pPr>
    </w:p>
    <w:p w:rsidR="00F2707F" w:rsidRPr="00F2707F" w:rsidRDefault="006D79D7" w:rsidP="00F2707F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Das Verzeichnis nach Modifikationszeit ausgeben</w:t>
      </w:r>
    </w:p>
    <w:p w:rsidR="006D79D7" w:rsidRDefault="006D79D7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Das Verzeichnis wird durch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ls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– t</w:t>
      </w:r>
    </w:p>
    <w:p w:rsidR="00F2707F" w:rsidRPr="00F2707F" w:rsidRDefault="00F2707F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F2707F" w:rsidRPr="00F2707F" w:rsidRDefault="006D79D7" w:rsidP="00F2707F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Die Sortierreihenfolge umdrehen</w:t>
      </w:r>
    </w:p>
    <w:p w:rsidR="006D79D7" w:rsidRPr="00F2707F" w:rsidRDefault="006935B0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Kann man mit </w:t>
      </w:r>
      <w:proofErr w:type="spellStart"/>
      <w:r w:rsidR="006D79D7" w:rsidRPr="00F2707F">
        <w:rPr>
          <w:rStyle w:val="SchwacheHervorhebung"/>
          <w:i w:val="0"/>
          <w:color w:val="auto"/>
          <w:sz w:val="22"/>
          <w:szCs w:val="22"/>
        </w:rPr>
        <w:t>Ls</w:t>
      </w:r>
      <w:proofErr w:type="spellEnd"/>
      <w:r w:rsidR="006D79D7" w:rsidRPr="00F2707F">
        <w:rPr>
          <w:rStyle w:val="SchwacheHervorhebung"/>
          <w:i w:val="0"/>
          <w:color w:val="auto"/>
          <w:sz w:val="22"/>
          <w:szCs w:val="22"/>
        </w:rPr>
        <w:t xml:space="preserve"> –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Xr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</w:t>
      </w:r>
    </w:p>
    <w:p w:rsidR="006935B0" w:rsidRDefault="006935B0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Und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ls-tr</w:t>
      </w:r>
      <w:proofErr w:type="spellEnd"/>
    </w:p>
    <w:p w:rsidR="00F2707F" w:rsidRPr="00F2707F" w:rsidRDefault="00F2707F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F2707F" w:rsidRPr="00F2707F" w:rsidRDefault="006935B0" w:rsidP="00F2707F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Das Verzeichnis rekursiv angeben</w:t>
      </w:r>
    </w:p>
    <w:p w:rsidR="006935B0" w:rsidRDefault="006935B0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Das Verzeichnis gibt man mit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ls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–R rekursiv, durch alle Unterordner an</w:t>
      </w:r>
    </w:p>
    <w:p w:rsidR="00B117C4" w:rsidRDefault="00B117C4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B117C4" w:rsidRDefault="00B117C4">
      <w:pPr>
        <w:rPr>
          <w:rStyle w:val="SchwacheHervorhebung"/>
          <w:i w:val="0"/>
          <w:caps/>
          <w:color w:val="auto"/>
          <w:spacing w:val="15"/>
          <w:sz w:val="22"/>
          <w:szCs w:val="22"/>
        </w:rPr>
      </w:pPr>
      <w:r>
        <w:rPr>
          <w:rStyle w:val="SchwacheHervorhebung"/>
          <w:i w:val="0"/>
          <w:color w:val="auto"/>
          <w:sz w:val="22"/>
          <w:szCs w:val="22"/>
        </w:rPr>
        <w:br w:type="page"/>
      </w:r>
    </w:p>
    <w:p w:rsidR="00F2707F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3" w:name="_Toc370905004"/>
      <w:r>
        <w:rPr>
          <w:rStyle w:val="SchwacheHervorhebung"/>
          <w:i w:val="0"/>
          <w:color w:val="auto"/>
          <w:sz w:val="22"/>
          <w:szCs w:val="22"/>
        </w:rPr>
        <w:lastRenderedPageBreak/>
        <w:t>Sort</w:t>
      </w:r>
      <w:bookmarkEnd w:id="3"/>
    </w:p>
    <w:p w:rsidR="00D36469" w:rsidRPr="00D36469" w:rsidRDefault="00D36469" w:rsidP="00D36469">
      <w:bookmarkStart w:id="4" w:name="_GoBack"/>
      <w:bookmarkEnd w:id="4"/>
    </w:p>
    <w:p w:rsidR="006935B0" w:rsidRPr="00F2707F" w:rsidRDefault="00A01B29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 xml:space="preserve">Erläutern sie die Funktionalitäten die in diesem für </w:t>
      </w:r>
      <w:proofErr w:type="spellStart"/>
      <w:r w:rsidRPr="00F2707F">
        <w:rPr>
          <w:rStyle w:val="Hervorhebung"/>
          <w:i w:val="0"/>
          <w:caps w:val="0"/>
          <w:color w:val="auto"/>
          <w:spacing w:val="0"/>
        </w:rPr>
        <w:t>Sort</w:t>
      </w:r>
      <w:proofErr w:type="spellEnd"/>
      <w:r w:rsidRPr="00F2707F">
        <w:rPr>
          <w:rStyle w:val="Hervorhebung"/>
          <w:i w:val="0"/>
          <w:caps w:val="0"/>
          <w:color w:val="auto"/>
          <w:spacing w:val="0"/>
        </w:rPr>
        <w:t xml:space="preserve"> verwendet werden</w:t>
      </w:r>
    </w:p>
    <w:p w:rsidR="00D36469" w:rsidRDefault="00D36469" w:rsidP="00F2707F">
      <w:pPr>
        <w:spacing w:after="60"/>
        <w:rPr>
          <w:rStyle w:val="SchwacherVerweis"/>
        </w:rPr>
      </w:pPr>
    </w:p>
    <w:p w:rsidR="00A01B29" w:rsidRPr="00F2707F" w:rsidRDefault="00A01B29" w:rsidP="00F2707F">
      <w:pPr>
        <w:spacing w:after="60"/>
        <w:rPr>
          <w:rStyle w:val="SchwacherVerweis"/>
        </w:rPr>
      </w:pPr>
      <w:r w:rsidRPr="00F2707F">
        <w:rPr>
          <w:rStyle w:val="SchwacherVerweis"/>
        </w:rPr>
        <w:t xml:space="preserve">Verwendete Operationen auf </w:t>
      </w:r>
      <w:proofErr w:type="spellStart"/>
      <w:r w:rsidRPr="00F2707F">
        <w:rPr>
          <w:rStyle w:val="SchwacherVerweis"/>
        </w:rPr>
        <w:t>sort</w:t>
      </w:r>
      <w:proofErr w:type="spellEnd"/>
      <w:r w:rsidRPr="00F2707F">
        <w:rPr>
          <w:rStyle w:val="SchwacherVerweis"/>
        </w:rPr>
        <w:t>:</w:t>
      </w:r>
    </w:p>
    <w:p w:rsidR="00A01B29" w:rsidRPr="00F2707F" w:rsidRDefault="00A01B29" w:rsidP="00F2707F">
      <w:pPr>
        <w:pStyle w:val="Listenabsatz"/>
        <w:numPr>
          <w:ilvl w:val="0"/>
          <w:numId w:val="16"/>
        </w:num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r : Umkehren der Sortierreihenfolge</w:t>
      </w:r>
    </w:p>
    <w:p w:rsidR="00A01B29" w:rsidRPr="00F2707F" w:rsidRDefault="00A01B29" w:rsidP="00F2707F">
      <w:pPr>
        <w:pStyle w:val="Listenabsatz"/>
        <w:numPr>
          <w:ilvl w:val="0"/>
          <w:numId w:val="16"/>
        </w:num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n : Sortiere Numerisch, oder nach numerischem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Stringwert</w:t>
      </w:r>
      <w:proofErr w:type="spellEnd"/>
    </w:p>
    <w:p w:rsidR="00A01B29" w:rsidRDefault="00A01B29" w:rsidP="00F2707F">
      <w:pPr>
        <w:pStyle w:val="Listenabsatz"/>
        <w:numPr>
          <w:ilvl w:val="0"/>
          <w:numId w:val="16"/>
        </w:num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proofErr w:type="gramStart"/>
      <w:r w:rsidRPr="00F2707F">
        <w:rPr>
          <w:rStyle w:val="SchwacheHervorhebung"/>
          <w:i w:val="0"/>
          <w:color w:val="auto"/>
          <w:sz w:val="22"/>
          <w:szCs w:val="22"/>
        </w:rPr>
        <w:t>k :</w:t>
      </w:r>
      <w:proofErr w:type="gram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Sortiere nach einem Key. 5 Bedeutet den Index der Spalte nach dem sortiert wird</w:t>
      </w:r>
    </w:p>
    <w:p w:rsidR="00B117C4" w:rsidRPr="00F2707F" w:rsidRDefault="00B117C4" w:rsidP="00D36469">
      <w:pPr>
        <w:pStyle w:val="Listenabsatz"/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</w:p>
    <w:p w:rsidR="00F2707F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5" w:name="_Toc370905005"/>
      <w:r>
        <w:rPr>
          <w:rStyle w:val="SchwacheHervorhebung"/>
          <w:i w:val="0"/>
          <w:color w:val="auto"/>
          <w:sz w:val="22"/>
          <w:szCs w:val="22"/>
        </w:rPr>
        <w:t>Das Erzeugen und arbeiten mit Dateien</w:t>
      </w:r>
      <w:bookmarkEnd w:id="5"/>
    </w:p>
    <w:p w:rsidR="00B117C4" w:rsidRPr="00B117C4" w:rsidRDefault="00B117C4" w:rsidP="00B117C4"/>
    <w:p w:rsidR="00A01B29" w:rsidRPr="00F2707F" w:rsidRDefault="00A01B29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 xml:space="preserve">Dokumentieren Sie mit </w:t>
      </w:r>
      <w:proofErr w:type="spellStart"/>
      <w:r w:rsidRPr="00F2707F">
        <w:rPr>
          <w:rStyle w:val="Hervorhebung"/>
          <w:i w:val="0"/>
          <w:caps w:val="0"/>
          <w:color w:val="auto"/>
          <w:spacing w:val="0"/>
        </w:rPr>
        <w:t>ls</w:t>
      </w:r>
      <w:proofErr w:type="spellEnd"/>
      <w:r w:rsidRPr="00F2707F">
        <w:rPr>
          <w:rStyle w:val="Hervorhebung"/>
          <w:i w:val="0"/>
          <w:caps w:val="0"/>
          <w:color w:val="auto"/>
          <w:spacing w:val="0"/>
        </w:rPr>
        <w:t xml:space="preserve"> -l das Resultat Ihrer Aktionen</w:t>
      </w:r>
    </w:p>
    <w:p w:rsidR="00A01B29" w:rsidRPr="00F2707F" w:rsidRDefault="00A01B29" w:rsidP="00F2707F">
      <w:pPr>
        <w:spacing w:after="60"/>
        <w:rPr>
          <w:rStyle w:val="SchwacherVerweis"/>
        </w:rPr>
      </w:pPr>
      <w:r w:rsidRPr="00F2707F">
        <w:rPr>
          <w:rStyle w:val="SchwacherVerweis"/>
        </w:rPr>
        <w:t>Anfangszustand:</w:t>
      </w:r>
    </w:p>
    <w:p w:rsidR="00A01B29" w:rsidRPr="00F2707F" w:rsidRDefault="00A01B29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total 16400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209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16:32 aufgaben.txt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153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16:32 aufgaben.txt~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lrwxrwxrwx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 16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16:34 listeninglink.txt -&gt; my_listening.txt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2650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16:29 my_listeing2.txt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2650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16:21 my_listening.txt</w:t>
      </w:r>
    </w:p>
    <w:p w:rsidR="00A01B29" w:rsidRPr="00F2707F" w:rsidRDefault="00A01B29" w:rsidP="00F2707F">
      <w:pPr>
        <w:spacing w:before="0"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11403264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16:30 script.txt</w:t>
      </w:r>
    </w:p>
    <w:p w:rsidR="00A01B29" w:rsidRPr="00F2707F" w:rsidRDefault="00A01B29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F2707F" w:rsidRPr="00F2707F" w:rsidRDefault="00A01B29" w:rsidP="00F2707F">
      <w:pPr>
        <w:pStyle w:val="Zitat"/>
        <w:spacing w:after="60"/>
        <w:rPr>
          <w:rStyle w:val="SchwacherVerweis"/>
          <w:b w:val="0"/>
          <w:bCs w:val="0"/>
          <w:i w:val="0"/>
          <w:color w:val="auto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Editieren Sie listeninglink.txt: Wie verändert sich listeninglink.txt?</w:t>
      </w:r>
    </w:p>
    <w:p w:rsidR="00A01B29" w:rsidRPr="00F2707F" w:rsidRDefault="00A01B29" w:rsidP="00F2707F">
      <w:pPr>
        <w:spacing w:after="60"/>
        <w:rPr>
          <w:rStyle w:val="SchwacherVerweis"/>
        </w:rPr>
      </w:pPr>
      <w:r w:rsidRPr="00F2707F">
        <w:rPr>
          <w:rStyle w:val="SchwacherVerweis"/>
        </w:rPr>
        <w:t>Editieren von listeninglink.txt: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total 16400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710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16:37 aufgaben.txt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703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16:37 aufgaben.txt~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lrwxrwxrwx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 16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16:34 listeninglink.txt -&gt; my_listening.txt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2650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16:29 my_listeing2.txt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2671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16:38 my_listening.txt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11403264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16:30 script.txt</w:t>
      </w:r>
    </w:p>
    <w:p w:rsidR="00B9729C" w:rsidRPr="00F2707F" w:rsidRDefault="00B9729C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A01B29" w:rsidRPr="00F2707F" w:rsidRDefault="00A01B29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An den Änderungszeiten ist zu erkennen, dass sich nicht der Link, sondern die verlinkte</w:t>
      </w:r>
    </w:p>
    <w:p w:rsidR="00A01B29" w:rsidRPr="00F2707F" w:rsidRDefault="00A01B29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Datei verändert hat</w:t>
      </w:r>
    </w:p>
    <w:p w:rsidR="006935B0" w:rsidRPr="00F2707F" w:rsidRDefault="006935B0" w:rsidP="00F2707F">
      <w:pPr>
        <w:spacing w:after="60"/>
        <w:rPr>
          <w:rStyle w:val="IntensiveHervorhebung"/>
          <w:b w:val="0"/>
          <w:bCs w:val="0"/>
          <w:color w:val="auto"/>
          <w:sz w:val="22"/>
          <w:szCs w:val="22"/>
        </w:rPr>
      </w:pPr>
    </w:p>
    <w:p w:rsidR="00F2707F" w:rsidRPr="00F2707F" w:rsidRDefault="00A01B29" w:rsidP="00F2707F">
      <w:pPr>
        <w:pStyle w:val="Zitat"/>
        <w:spacing w:after="60"/>
        <w:rPr>
          <w:rStyle w:val="SchwacherVerweis"/>
          <w:b w:val="0"/>
          <w:bCs w:val="0"/>
          <w:i w:val="0"/>
          <w:color w:val="auto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lastRenderedPageBreak/>
        <w:t>Was passiert, wenn Sie listeninglink.txt löschen?</w:t>
      </w:r>
    </w:p>
    <w:p w:rsidR="00A01B29" w:rsidRPr="00F2707F" w:rsidRDefault="00A01B29" w:rsidP="00F2707F">
      <w:pPr>
        <w:spacing w:after="60"/>
        <w:rPr>
          <w:rStyle w:val="SchwacherVerweis"/>
        </w:rPr>
      </w:pPr>
      <w:r w:rsidRPr="00F2707F">
        <w:rPr>
          <w:rStyle w:val="SchwacherVerweis"/>
        </w:rPr>
        <w:t>Löschen von listeninglink.txt: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total 16400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1273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16:40 aufgaben.txt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1242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16:40 aufgaben.txt~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2650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16:29 my_listeing2.txt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2671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16:38 my_listening.txt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11403264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16:30 script.txt</w:t>
      </w:r>
    </w:p>
    <w:p w:rsidR="00A01B29" w:rsidRDefault="00A01B29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Nur der Link wird gelöscht.</w:t>
      </w:r>
    </w:p>
    <w:p w:rsidR="00F2707F" w:rsidRPr="00F2707F" w:rsidRDefault="00F2707F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F2707F" w:rsidRPr="00F2707F" w:rsidRDefault="00A01B29" w:rsidP="00F2707F">
      <w:pPr>
        <w:pStyle w:val="Zitat"/>
        <w:spacing w:after="60"/>
        <w:rPr>
          <w:rStyle w:val="SchwacherVerweis"/>
          <w:b w:val="0"/>
          <w:bCs w:val="0"/>
          <w:i w:val="0"/>
          <w:color w:val="auto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Was passiert, wenn Sie my_listeing2.txt löschen?</w:t>
      </w:r>
    </w:p>
    <w:p w:rsidR="00A01B29" w:rsidRPr="00F2707F" w:rsidRDefault="00A01B29" w:rsidP="00F2707F">
      <w:pPr>
        <w:spacing w:after="60"/>
        <w:rPr>
          <w:rStyle w:val="SchwacherVerweis"/>
        </w:rPr>
      </w:pPr>
      <w:r w:rsidRPr="00F2707F">
        <w:rPr>
          <w:rStyle w:val="SchwacherVerweis"/>
        </w:rPr>
        <w:t>Löschen der Datei auf die gezeigt wird: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total 16396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1273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16:40 aufgaben.txt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1242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16:40 aufgaben.txt~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lrwxrwxrwx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  16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16:42 my_listeing2link.txt -&gt; my_listeing2.txt</w:t>
      </w:r>
    </w:p>
    <w:p w:rsidR="00A01B29" w:rsidRPr="00F2707F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    2671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16:38 my_listening.txt</w:t>
      </w:r>
    </w:p>
    <w:p w:rsidR="00A01B29" w:rsidRDefault="00A01B29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rw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-r--r-- 1 abl128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student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11403264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Oct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23 16:30 script.txt</w:t>
      </w:r>
    </w:p>
    <w:p w:rsidR="00F2707F" w:rsidRPr="00F2707F" w:rsidRDefault="00F2707F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</w:p>
    <w:p w:rsidR="00A01B29" w:rsidRDefault="00A01B29" w:rsidP="00B117C4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Es wird nur die Datei gelöscht und der Link zeigt auf ein leeres Dokument.</w:t>
      </w:r>
    </w:p>
    <w:p w:rsidR="00B117C4" w:rsidRDefault="00B117C4" w:rsidP="00B117C4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</w:p>
    <w:p w:rsidR="00B117C4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6" w:name="_Toc370905006"/>
      <w:r>
        <w:rPr>
          <w:rStyle w:val="SchwacheHervorhebung"/>
          <w:i w:val="0"/>
          <w:color w:val="auto"/>
          <w:sz w:val="22"/>
          <w:szCs w:val="22"/>
        </w:rPr>
        <w:t>Grep</w:t>
      </w:r>
      <w:bookmarkEnd w:id="6"/>
    </w:p>
    <w:p w:rsidR="00B117C4" w:rsidRPr="00B117C4" w:rsidRDefault="00B117C4" w:rsidP="00B117C4"/>
    <w:p w:rsidR="00A01B29" w:rsidRPr="00F2707F" w:rsidRDefault="00A01B29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Demonstrieren Sie die Platzhalterzeichen mit eigenen Beispielen</w:t>
      </w:r>
    </w:p>
    <w:p w:rsidR="00B9729C" w:rsidRPr="00F2707F" w:rsidRDefault="00B9729C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A01B29" w:rsidRPr="00F2707F" w:rsidRDefault="00A01B29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Beispiele für Platzhalterzeichen: 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29C" w:rsidRPr="00F2707F" w:rsidTr="00B97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729C" w:rsidRPr="00F2707F" w:rsidRDefault="00B9729C" w:rsidP="00F2707F">
            <w:pPr>
              <w:spacing w:after="60"/>
              <w:rPr>
                <w:rStyle w:val="IntensiveHervorhebung"/>
                <w:color w:val="auto"/>
                <w:sz w:val="22"/>
                <w:szCs w:val="22"/>
              </w:rPr>
            </w:pPr>
            <w:r w:rsidRPr="00F2707F">
              <w:rPr>
                <w:rStyle w:val="IntensiveHervorhebung"/>
                <w:color w:val="E9F6D0" w:themeColor="accent1" w:themeTint="33"/>
                <w:sz w:val="22"/>
                <w:szCs w:val="22"/>
              </w:rPr>
              <w:t>Befehl</w:t>
            </w:r>
          </w:p>
        </w:tc>
        <w:tc>
          <w:tcPr>
            <w:tcW w:w="4675" w:type="dxa"/>
          </w:tcPr>
          <w:p w:rsidR="00B9729C" w:rsidRPr="00F2707F" w:rsidRDefault="00B9729C" w:rsidP="00F2707F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color w:val="auto"/>
                <w:sz w:val="22"/>
                <w:szCs w:val="22"/>
              </w:rPr>
            </w:pPr>
            <w:r w:rsidRPr="00F2707F">
              <w:rPr>
                <w:rStyle w:val="IntensiveHervorhebung"/>
                <w:color w:val="DAF4CA" w:themeColor="accent2" w:themeTint="33"/>
                <w:sz w:val="22"/>
                <w:szCs w:val="22"/>
              </w:rPr>
              <w:t>Wirkung</w:t>
            </w:r>
          </w:p>
        </w:tc>
      </w:tr>
      <w:tr w:rsidR="00B9729C" w:rsidRPr="00F2707F" w:rsidTr="00B9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729C" w:rsidRPr="00F2707F" w:rsidRDefault="00B9729C" w:rsidP="00F2707F">
            <w:pPr>
              <w:spacing w:after="60"/>
              <w:rPr>
                <w:rStyle w:val="IntensiveHervorhebung"/>
                <w:b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>ls</w:t>
            </w:r>
            <w:proofErr w:type="spellEnd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 xml:space="preserve"> ?</w:t>
            </w:r>
            <w:proofErr w:type="gramEnd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>*?</w:t>
            </w:r>
          </w:p>
        </w:tc>
        <w:tc>
          <w:tcPr>
            <w:tcW w:w="4675" w:type="dxa"/>
          </w:tcPr>
          <w:p w:rsidR="00B9729C" w:rsidRPr="00F2707F" w:rsidRDefault="00B9729C" w:rsidP="00F2707F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color w:val="auto"/>
                <w:sz w:val="22"/>
                <w:szCs w:val="22"/>
              </w:rPr>
            </w:pPr>
            <w:r w:rsidRPr="00F2707F">
              <w:rPr>
                <w:rStyle w:val="SchwacheHervorhebung"/>
                <w:i w:val="0"/>
                <w:color w:val="auto"/>
                <w:sz w:val="22"/>
                <w:szCs w:val="22"/>
              </w:rPr>
              <w:t>Gibt jede Datei innerhalb des Ordners wieder</w:t>
            </w:r>
          </w:p>
        </w:tc>
      </w:tr>
      <w:tr w:rsidR="00B9729C" w:rsidRPr="00F2707F" w:rsidTr="00B9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729C" w:rsidRPr="00F2707F" w:rsidRDefault="00B9729C" w:rsidP="00F2707F">
            <w:pPr>
              <w:spacing w:after="60"/>
              <w:rPr>
                <w:rStyle w:val="IntensiveHervorhebung"/>
                <w:b/>
                <w:color w:val="auto"/>
                <w:sz w:val="22"/>
                <w:szCs w:val="22"/>
              </w:rPr>
            </w:pPr>
            <w:proofErr w:type="spellStart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>ls</w:t>
            </w:r>
            <w:proofErr w:type="spellEnd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 xml:space="preserve"> aufgaben?*</w:t>
            </w:r>
          </w:p>
        </w:tc>
        <w:tc>
          <w:tcPr>
            <w:tcW w:w="4675" w:type="dxa"/>
          </w:tcPr>
          <w:p w:rsidR="00B9729C" w:rsidRPr="00F2707F" w:rsidRDefault="00A37BFC" w:rsidP="00F2707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color w:val="auto"/>
                <w:sz w:val="22"/>
                <w:szCs w:val="22"/>
              </w:rPr>
            </w:pPr>
            <w:r>
              <w:rPr>
                <w:rStyle w:val="SchwacheHervorhebung"/>
                <w:i w:val="0"/>
                <w:color w:val="auto"/>
                <w:sz w:val="22"/>
                <w:szCs w:val="22"/>
              </w:rPr>
              <w:t>G</w:t>
            </w:r>
            <w:r w:rsidR="00B9729C" w:rsidRPr="00F2707F">
              <w:rPr>
                <w:rStyle w:val="SchwacheHervorhebung"/>
                <w:i w:val="0"/>
                <w:color w:val="auto"/>
                <w:sz w:val="22"/>
                <w:szCs w:val="22"/>
              </w:rPr>
              <w:t>ibt jede Datei mit dem Namen "aufgaben" unabhängig der Endung wieder</w:t>
            </w:r>
          </w:p>
        </w:tc>
      </w:tr>
      <w:tr w:rsidR="00B9729C" w:rsidRPr="00F2707F" w:rsidTr="00B97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729C" w:rsidRPr="00F2707F" w:rsidRDefault="00B9729C" w:rsidP="00F2707F">
            <w:pPr>
              <w:spacing w:after="60"/>
              <w:rPr>
                <w:rStyle w:val="IntensiveHervorhebung"/>
                <w:b/>
                <w:color w:val="auto"/>
                <w:sz w:val="22"/>
                <w:szCs w:val="22"/>
              </w:rPr>
            </w:pPr>
            <w:proofErr w:type="spellStart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>ls</w:t>
            </w:r>
            <w:proofErr w:type="spellEnd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 xml:space="preserve"> -l text[12].txt     </w:t>
            </w:r>
          </w:p>
        </w:tc>
        <w:tc>
          <w:tcPr>
            <w:tcW w:w="4675" w:type="dxa"/>
          </w:tcPr>
          <w:p w:rsidR="00B9729C" w:rsidRPr="00F2707F" w:rsidRDefault="00A37BFC" w:rsidP="00F2707F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b w:val="0"/>
                <w:bCs w:val="0"/>
                <w:iCs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Style w:val="SchwacheHervorhebung"/>
                <w:i w:val="0"/>
                <w:color w:val="auto"/>
                <w:sz w:val="22"/>
                <w:szCs w:val="22"/>
              </w:rPr>
              <w:t>G</w:t>
            </w:r>
            <w:r w:rsidR="00B9729C" w:rsidRPr="00F2707F">
              <w:rPr>
                <w:rStyle w:val="SchwacheHervorhebung"/>
                <w:i w:val="0"/>
                <w:color w:val="auto"/>
                <w:sz w:val="22"/>
                <w:szCs w:val="22"/>
              </w:rPr>
              <w:t>ibt text1.txt und text2.txt wieder</w:t>
            </w:r>
          </w:p>
        </w:tc>
      </w:tr>
      <w:tr w:rsidR="00B9729C" w:rsidRPr="00F2707F" w:rsidTr="00B97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729C" w:rsidRPr="00F2707F" w:rsidRDefault="00B9729C" w:rsidP="00F2707F">
            <w:pPr>
              <w:spacing w:after="60"/>
              <w:rPr>
                <w:rStyle w:val="IntensiveHervorhebung"/>
                <w:b/>
                <w:color w:val="auto"/>
                <w:sz w:val="22"/>
                <w:szCs w:val="22"/>
              </w:rPr>
            </w:pPr>
            <w:proofErr w:type="spellStart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>ls</w:t>
            </w:r>
            <w:proofErr w:type="spellEnd"/>
            <w:r w:rsidRPr="00F2707F">
              <w:rPr>
                <w:rStyle w:val="SchwacheHervorhebung"/>
                <w:b w:val="0"/>
                <w:i w:val="0"/>
                <w:color w:val="auto"/>
                <w:sz w:val="22"/>
                <w:szCs w:val="22"/>
              </w:rPr>
              <w:t xml:space="preserve"> -l text[1-2].txt    </w:t>
            </w:r>
          </w:p>
        </w:tc>
        <w:tc>
          <w:tcPr>
            <w:tcW w:w="4675" w:type="dxa"/>
          </w:tcPr>
          <w:p w:rsidR="00B9729C" w:rsidRPr="00F2707F" w:rsidRDefault="00A37BFC" w:rsidP="00F2707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color w:val="auto"/>
                <w:sz w:val="22"/>
                <w:szCs w:val="22"/>
              </w:rPr>
            </w:pPr>
            <w:r>
              <w:rPr>
                <w:rStyle w:val="SchwacheHervorhebung"/>
                <w:i w:val="0"/>
                <w:color w:val="auto"/>
                <w:sz w:val="22"/>
                <w:szCs w:val="22"/>
              </w:rPr>
              <w:t>G</w:t>
            </w:r>
            <w:r w:rsidR="00B117C4">
              <w:rPr>
                <w:rStyle w:val="SchwacheHervorhebung"/>
                <w:i w:val="0"/>
                <w:color w:val="auto"/>
                <w:sz w:val="22"/>
                <w:szCs w:val="22"/>
              </w:rPr>
              <w:t>ibt text1.txt u</w:t>
            </w:r>
            <w:r w:rsidR="00B9729C" w:rsidRPr="00F2707F">
              <w:rPr>
                <w:rStyle w:val="SchwacheHervorhebung"/>
                <w:i w:val="0"/>
                <w:color w:val="auto"/>
                <w:sz w:val="22"/>
                <w:szCs w:val="22"/>
              </w:rPr>
              <w:t>n</w:t>
            </w:r>
            <w:r w:rsidR="00B117C4">
              <w:rPr>
                <w:rStyle w:val="SchwacheHervorhebung"/>
                <w:i w:val="0"/>
                <w:color w:val="auto"/>
                <w:sz w:val="22"/>
                <w:szCs w:val="22"/>
              </w:rPr>
              <w:t>d</w:t>
            </w:r>
            <w:r w:rsidR="00B9729C" w:rsidRPr="00F2707F">
              <w:rPr>
                <w:rStyle w:val="SchwacheHervorhebung"/>
                <w:i w:val="0"/>
                <w:color w:val="auto"/>
                <w:sz w:val="22"/>
                <w:szCs w:val="22"/>
              </w:rPr>
              <w:t xml:space="preserve"> text2.txt wieder</w:t>
            </w:r>
          </w:p>
        </w:tc>
      </w:tr>
    </w:tbl>
    <w:p w:rsidR="00A01B29" w:rsidRPr="00F2707F" w:rsidRDefault="00A01B29" w:rsidP="00F2707F">
      <w:pPr>
        <w:spacing w:after="60"/>
        <w:rPr>
          <w:rStyle w:val="IntensiveHervorhebung"/>
          <w:color w:val="auto"/>
          <w:sz w:val="22"/>
          <w:szCs w:val="22"/>
        </w:rPr>
      </w:pPr>
    </w:p>
    <w:p w:rsidR="00A01B29" w:rsidRPr="00F2707F" w:rsidRDefault="00A01B29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Was ist die Wirkung</w:t>
      </w:r>
      <w:r w:rsidR="00202EEC" w:rsidRPr="00F2707F">
        <w:rPr>
          <w:rStyle w:val="Hervorhebung"/>
          <w:i w:val="0"/>
          <w:caps w:val="0"/>
          <w:color w:val="auto"/>
          <w:spacing w:val="0"/>
        </w:rPr>
        <w:t xml:space="preserve"> von $, ^ und \&lt; und warum muss der Suchausdruck in </w:t>
      </w:r>
      <w:proofErr w:type="spellStart"/>
      <w:r w:rsidR="00202EEC" w:rsidRPr="00F2707F">
        <w:rPr>
          <w:rStyle w:val="Hervorhebung"/>
          <w:i w:val="0"/>
          <w:caps w:val="0"/>
          <w:color w:val="auto"/>
          <w:spacing w:val="0"/>
        </w:rPr>
        <w:t>Quotes</w:t>
      </w:r>
      <w:proofErr w:type="spellEnd"/>
      <w:r w:rsidR="00202EEC" w:rsidRPr="00F2707F">
        <w:rPr>
          <w:rStyle w:val="Hervorhebung"/>
          <w:i w:val="0"/>
          <w:caps w:val="0"/>
          <w:color w:val="auto"/>
          <w:spacing w:val="0"/>
        </w:rPr>
        <w:t xml:space="preserve"> stehen</w:t>
      </w:r>
      <w:r w:rsidR="008C3ECA" w:rsidRPr="00F2707F">
        <w:rPr>
          <w:rStyle w:val="Hervorhebung"/>
          <w:i w:val="0"/>
          <w:caps w:val="0"/>
          <w:color w:val="auto"/>
          <w:spacing w:val="0"/>
        </w:rPr>
        <w:t>?</w:t>
      </w:r>
    </w:p>
    <w:p w:rsidR="00B9729C" w:rsidRPr="00F2707F" w:rsidRDefault="00B9729C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202EEC" w:rsidRPr="00F2707F" w:rsidRDefault="00202EEC" w:rsidP="00F2707F">
      <w:pPr>
        <w:pStyle w:val="Listenabsatz"/>
        <w:numPr>
          <w:ilvl w:val="0"/>
          <w:numId w:val="15"/>
        </w:num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$ ist der leere String am Anfang einer Zeile</w:t>
      </w:r>
    </w:p>
    <w:p w:rsidR="00202EEC" w:rsidRPr="00F2707F" w:rsidRDefault="00202EEC" w:rsidP="00F2707F">
      <w:pPr>
        <w:pStyle w:val="Listenabsatz"/>
        <w:numPr>
          <w:ilvl w:val="0"/>
          <w:numId w:val="15"/>
        </w:num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^ ist der leere String am Ende einer Zeile</w:t>
      </w:r>
    </w:p>
    <w:p w:rsidR="00202EEC" w:rsidRPr="00F2707F" w:rsidRDefault="00202EEC" w:rsidP="00F2707F">
      <w:pPr>
        <w:pStyle w:val="Listenabsatz"/>
        <w:numPr>
          <w:ilvl w:val="0"/>
          <w:numId w:val="15"/>
        </w:num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\&lt; ist der leere String am Anfang eines Wortes</w:t>
      </w:r>
    </w:p>
    <w:p w:rsidR="00202EEC" w:rsidRDefault="00202EEC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Man muss nicht immer den Suchausdruck in Anführungszeichen setzten, manche Befehle können auch ohne Arbeiten. Aber in der Regel ist es nicht sicher und daher sehr zu empfehlen.</w:t>
      </w:r>
    </w:p>
    <w:p w:rsidR="00B117C4" w:rsidRPr="00F2707F" w:rsidRDefault="00B117C4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B9729C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7" w:name="_Toc370905007"/>
      <w:r>
        <w:rPr>
          <w:rStyle w:val="SchwacheHervorhebung"/>
          <w:i w:val="0"/>
          <w:color w:val="auto"/>
          <w:sz w:val="22"/>
          <w:szCs w:val="22"/>
        </w:rPr>
        <w:t>Laufende Prozesse</w:t>
      </w:r>
      <w:bookmarkEnd w:id="7"/>
    </w:p>
    <w:p w:rsidR="00B117C4" w:rsidRPr="00B117C4" w:rsidRDefault="00B117C4" w:rsidP="00B117C4"/>
    <w:p w:rsidR="00B9729C" w:rsidRPr="004B233C" w:rsidRDefault="00202EEC" w:rsidP="004B233C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Geben sie al</w:t>
      </w:r>
      <w:r w:rsidR="008C3ECA" w:rsidRPr="00F2707F">
        <w:rPr>
          <w:rStyle w:val="Hervorhebung"/>
          <w:i w:val="0"/>
          <w:caps w:val="0"/>
          <w:color w:val="auto"/>
          <w:spacing w:val="0"/>
        </w:rPr>
        <w:t>le Prozesse aus, deren Kommando</w:t>
      </w:r>
      <w:r w:rsidRPr="00F2707F">
        <w:rPr>
          <w:rStyle w:val="Hervorhebung"/>
          <w:i w:val="0"/>
          <w:caps w:val="0"/>
          <w:color w:val="auto"/>
          <w:spacing w:val="0"/>
        </w:rPr>
        <w:t>zeile mit k beginnt</w:t>
      </w:r>
    </w:p>
    <w:p w:rsidR="00202EEC" w:rsidRPr="00F2707F" w:rsidRDefault="00202EEC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Der Befehl um dies zu erreichen ist:</w:t>
      </w:r>
    </w:p>
    <w:p w:rsidR="00202EEC" w:rsidRPr="00F2707F" w:rsidRDefault="00202EEC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pstree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|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grep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"\&lt;k"</w:t>
      </w:r>
    </w:p>
    <w:p w:rsidR="00202EEC" w:rsidRDefault="00F2707F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Auf eine Auflistung dessen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 xml:space="preserve"> was man dann erhält verzichten wir an dieser Stell</w:t>
      </w:r>
      <w:r w:rsidR="008C3ECA" w:rsidRPr="00F2707F">
        <w:rPr>
          <w:rStyle w:val="SchwacheHervorhebung"/>
          <w:i w:val="0"/>
          <w:color w:val="auto"/>
          <w:sz w:val="22"/>
          <w:szCs w:val="22"/>
        </w:rPr>
        <w:t>e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>.</w:t>
      </w:r>
    </w:p>
    <w:p w:rsidR="00B117C4" w:rsidRDefault="00B117C4" w:rsidP="00F2707F">
      <w:pPr>
        <w:spacing w:after="60" w:line="240" w:lineRule="auto"/>
        <w:rPr>
          <w:rStyle w:val="SchwacheHervorhebung"/>
          <w:i w:val="0"/>
          <w:color w:val="auto"/>
          <w:sz w:val="22"/>
          <w:szCs w:val="22"/>
        </w:rPr>
      </w:pPr>
    </w:p>
    <w:p w:rsidR="00F2707F" w:rsidRDefault="00B117C4" w:rsidP="00B117C4">
      <w:pPr>
        <w:pStyle w:val="berschrift3"/>
        <w:rPr>
          <w:rStyle w:val="SchwacheHervorhebung"/>
          <w:i w:val="0"/>
          <w:color w:val="auto"/>
          <w:sz w:val="22"/>
          <w:szCs w:val="22"/>
        </w:rPr>
      </w:pPr>
      <w:bookmarkStart w:id="8" w:name="_Toc370905008"/>
      <w:r>
        <w:rPr>
          <w:rStyle w:val="SchwacheHervorhebung"/>
          <w:i w:val="0"/>
          <w:color w:val="auto"/>
          <w:sz w:val="22"/>
          <w:szCs w:val="22"/>
        </w:rPr>
        <w:t>Shellscripte</w:t>
      </w:r>
      <w:bookmarkEnd w:id="8"/>
    </w:p>
    <w:p w:rsidR="00B117C4" w:rsidRPr="00B117C4" w:rsidRDefault="00B117C4" w:rsidP="00B117C4"/>
    <w:p w:rsidR="00B9729C" w:rsidRPr="004B233C" w:rsidRDefault="00202EEC" w:rsidP="004B233C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 xml:space="preserve">Was tut das angegebene </w:t>
      </w:r>
      <w:proofErr w:type="spellStart"/>
      <w:r w:rsidRPr="00F2707F">
        <w:rPr>
          <w:rStyle w:val="Hervorhebung"/>
          <w:i w:val="0"/>
          <w:caps w:val="0"/>
          <w:color w:val="auto"/>
          <w:spacing w:val="0"/>
        </w:rPr>
        <w:t>Shellscript</w:t>
      </w:r>
      <w:proofErr w:type="spellEnd"/>
    </w:p>
    <w:p w:rsidR="00202EEC" w:rsidRPr="00F2707F" w:rsidRDefault="00DC745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Das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S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>hellscript</w:t>
      </w:r>
      <w:proofErr w:type="spellEnd"/>
      <w:r w:rsidR="00202EEC" w:rsidRPr="00F2707F">
        <w:rPr>
          <w:rStyle w:val="SchwacheHervorhebung"/>
          <w:i w:val="0"/>
          <w:color w:val="auto"/>
          <w:sz w:val="22"/>
          <w:szCs w:val="22"/>
        </w:rPr>
        <w:t xml:space="preserve"> fordert den Anwender auf seinen Namen anzugeben und speichert diesen erstmal zwischen. Dann </w:t>
      </w:r>
      <w:r w:rsidRPr="00F2707F">
        <w:rPr>
          <w:rStyle w:val="SchwacheHervorhebung"/>
          <w:i w:val="0"/>
          <w:color w:val="auto"/>
          <w:sz w:val="22"/>
          <w:szCs w:val="22"/>
        </w:rPr>
        <w:t>gibt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 xml:space="preserve"> den Na</w:t>
      </w:r>
      <w:r w:rsidRPr="00F2707F">
        <w:rPr>
          <w:rStyle w:val="SchwacheHervorhebung"/>
          <w:i w:val="0"/>
          <w:color w:val="auto"/>
          <w:sz w:val="22"/>
          <w:szCs w:val="22"/>
        </w:rPr>
        <w:t>men samt eines kleinen Textes aus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 xml:space="preserve">. Ist eine –h oder </w:t>
      </w:r>
      <w:r w:rsidRPr="00F2707F">
        <w:rPr>
          <w:rStyle w:val="SchwacheHervorhebung"/>
          <w:i w:val="0"/>
          <w:color w:val="auto"/>
          <w:sz w:val="22"/>
          <w:szCs w:val="22"/>
        </w:rPr>
        <w:t>-</w:t>
      </w:r>
      <w:r w:rsidR="00202EEC" w:rsidRPr="00F2707F">
        <w:rPr>
          <w:rStyle w:val="SchwacheHervorhebung"/>
          <w:i w:val="0"/>
          <w:color w:val="auto"/>
          <w:sz w:val="22"/>
          <w:szCs w:val="22"/>
        </w:rPr>
        <w:t>–</w:t>
      </w:r>
      <w:proofErr w:type="spellStart"/>
      <w:r w:rsidR="00202EEC" w:rsidRPr="00F2707F">
        <w:rPr>
          <w:rStyle w:val="SchwacheHervorhebung"/>
          <w:i w:val="0"/>
          <w:color w:val="auto"/>
          <w:sz w:val="22"/>
          <w:szCs w:val="22"/>
        </w:rPr>
        <w:t>help</w:t>
      </w:r>
      <w:proofErr w:type="spellEnd"/>
      <w:r w:rsidR="00202EEC" w:rsidRPr="00F2707F">
        <w:rPr>
          <w:rStyle w:val="SchwacheHervorhebung"/>
          <w:i w:val="0"/>
          <w:color w:val="auto"/>
          <w:sz w:val="22"/>
          <w:szCs w:val="22"/>
        </w:rPr>
        <w:t xml:space="preserve"> Option angegeben so gibt es den Hilfetext aus, bei unbekannten Optionen gibt es eine Warnung aus.</w:t>
      </w:r>
    </w:p>
    <w:p w:rsidR="00DC7451" w:rsidRPr="00F2707F" w:rsidRDefault="00DC7451" w:rsidP="00F2707F">
      <w:pPr>
        <w:spacing w:after="60"/>
        <w:rPr>
          <w:rStyle w:val="IntensiveHervorhebung"/>
          <w:color w:val="auto"/>
          <w:sz w:val="22"/>
          <w:szCs w:val="22"/>
        </w:rPr>
      </w:pPr>
    </w:p>
    <w:p w:rsidR="00F2707F" w:rsidRPr="004B233C" w:rsidRDefault="00DC7451" w:rsidP="004B233C">
      <w:pPr>
        <w:pStyle w:val="Zitat"/>
        <w:spacing w:after="60"/>
        <w:rPr>
          <w:rStyle w:val="SchwacheHervorhebung"/>
          <w:iCs/>
          <w:color w:val="auto"/>
          <w:sz w:val="22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>Wie bekommt man heraus welche Version des C-Compilers auf der Maschine installiert ist?</w:t>
      </w:r>
    </w:p>
    <w:p w:rsidR="00DC7451" w:rsidRPr="00F2707F" w:rsidRDefault="00DC7451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Die Version des C-Compilers kann durch den Befehl:</w:t>
      </w:r>
    </w:p>
    <w:p w:rsidR="00DC7451" w:rsidRPr="00F2707F" w:rsidRDefault="00DC7451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gcc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–v</w:t>
      </w:r>
    </w:p>
    <w:p w:rsidR="00DC7451" w:rsidRPr="00F2707F" w:rsidRDefault="00DC7451" w:rsidP="00F2707F">
      <w:pPr>
        <w:spacing w:before="0" w:after="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abgefragt werden.</w:t>
      </w:r>
    </w:p>
    <w:p w:rsidR="00DC7451" w:rsidRPr="00F2707F" w:rsidRDefault="00DC7451" w:rsidP="00F2707F">
      <w:pPr>
        <w:spacing w:after="60"/>
        <w:rPr>
          <w:rStyle w:val="IntensiveHervorhebung"/>
          <w:color w:val="auto"/>
          <w:sz w:val="22"/>
          <w:szCs w:val="22"/>
        </w:rPr>
      </w:pPr>
    </w:p>
    <w:p w:rsidR="00DC7451" w:rsidRPr="00F2707F" w:rsidRDefault="00DC7451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 w:rsidRPr="00F2707F">
        <w:rPr>
          <w:rStyle w:val="Hervorhebung"/>
          <w:i w:val="0"/>
          <w:caps w:val="0"/>
          <w:color w:val="auto"/>
          <w:spacing w:val="0"/>
        </w:rPr>
        <w:t xml:space="preserve">Schreiben sie das </w:t>
      </w:r>
      <w:proofErr w:type="spellStart"/>
      <w:r w:rsidRPr="00F2707F">
        <w:rPr>
          <w:rStyle w:val="Hervorhebung"/>
          <w:i w:val="0"/>
          <w:caps w:val="0"/>
          <w:color w:val="auto"/>
          <w:spacing w:val="0"/>
        </w:rPr>
        <w:t>Shellscript</w:t>
      </w:r>
      <w:proofErr w:type="spellEnd"/>
      <w:r w:rsidRPr="00F2707F">
        <w:rPr>
          <w:rStyle w:val="Hervorhebung"/>
          <w:i w:val="0"/>
          <w:caps w:val="0"/>
          <w:color w:val="auto"/>
          <w:spacing w:val="0"/>
        </w:rPr>
        <w:t xml:space="preserve"> splitfix.sh</w:t>
      </w:r>
    </w:p>
    <w:p w:rsidR="00DC7451" w:rsidRPr="00F2707F" w:rsidRDefault="00DC7451" w:rsidP="00F2707F">
      <w:pPr>
        <w:spacing w:after="60"/>
        <w:rPr>
          <w:rStyle w:val="IntensiveHervorhebung"/>
          <w:color w:val="auto"/>
          <w:sz w:val="22"/>
          <w:szCs w:val="22"/>
        </w:rPr>
      </w:pPr>
    </w:p>
    <w:p w:rsidR="00E17381" w:rsidRDefault="004645B4" w:rsidP="00E17381">
      <w:pPr>
        <w:pStyle w:val="berschrift1"/>
        <w:spacing w:after="60"/>
        <w:rPr>
          <w:rStyle w:val="SchwacheHervorhebung"/>
          <w:i w:val="0"/>
          <w:color w:val="auto"/>
          <w:sz w:val="22"/>
        </w:rPr>
      </w:pPr>
      <w:bookmarkStart w:id="9" w:name="_Toc370905009"/>
      <w:r>
        <w:rPr>
          <w:iCs/>
        </w:rPr>
        <w:t xml:space="preserve">Aufgabenteil B </w:t>
      </w:r>
      <w:r w:rsidR="00E17381" w:rsidRPr="00E17381">
        <w:rPr>
          <w:iCs/>
        </w:rPr>
        <w:t>Splittfix</w:t>
      </w:r>
      <w:bookmarkEnd w:id="9"/>
    </w:p>
    <w:p w:rsidR="00E17381" w:rsidRDefault="00E1738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DC7451" w:rsidRPr="00F2707F" w:rsidRDefault="00DC745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>Änderungen nach der Laborabnahme:</w:t>
      </w:r>
    </w:p>
    <w:p w:rsidR="00DC7451" w:rsidRDefault="00DC745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Es gab zwei Dinge zu bemängeln. Zum einen die etwas übereifrige Definition des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Debuggmoduss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und zum anderen die scheinbar unsaubere Aufteilung der Binärfiles in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KiB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bei der die Dateigrößen von den gewünschten Werten abwichen.</w:t>
      </w:r>
    </w:p>
    <w:p w:rsidR="00E17381" w:rsidRPr="00F2707F" w:rsidRDefault="00E1738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</w:p>
    <w:p w:rsidR="00DC7451" w:rsidRPr="00F2707F" w:rsidRDefault="00DC7451" w:rsidP="00F2707F">
      <w:pPr>
        <w:pStyle w:val="berschrift3"/>
        <w:rPr>
          <w:rStyle w:val="SchwacheHervorhebung"/>
          <w:i w:val="0"/>
          <w:iCs w:val="0"/>
        </w:rPr>
      </w:pPr>
      <w:bookmarkStart w:id="10" w:name="_Toc370905010"/>
      <w:r w:rsidRPr="00F2707F">
        <w:rPr>
          <w:rStyle w:val="SchwacherVerweis"/>
          <w:b w:val="0"/>
          <w:bCs w:val="0"/>
          <w:color w:val="476013" w:themeColor="accent1" w:themeShade="7F"/>
        </w:rPr>
        <w:t>Der Debuggmodus</w:t>
      </w:r>
      <w:bookmarkEnd w:id="10"/>
    </w:p>
    <w:p w:rsidR="00F2707F" w:rsidRPr="00F2707F" w:rsidRDefault="00F2707F" w:rsidP="00F2707F"/>
    <w:p w:rsidR="00F2707F" w:rsidRPr="00F2707F" w:rsidRDefault="00DC7451" w:rsidP="00F2707F">
      <w:pPr>
        <w:pStyle w:val="berschrift3"/>
        <w:rPr>
          <w:rStyle w:val="SchwacheHervorhebung"/>
          <w:i w:val="0"/>
          <w:iCs w:val="0"/>
        </w:rPr>
      </w:pPr>
      <w:bookmarkStart w:id="11" w:name="_Toc370905011"/>
      <w:r w:rsidRPr="00F2707F">
        <w:rPr>
          <w:rStyle w:val="SchwacherVerweis"/>
          <w:b w:val="0"/>
          <w:bCs w:val="0"/>
          <w:color w:val="476013" w:themeColor="accent1" w:themeShade="7F"/>
        </w:rPr>
        <w:t>Die Dateiabfrage.</w:t>
      </w:r>
      <w:bookmarkEnd w:id="11"/>
      <w:r w:rsidRPr="00F2707F">
        <w:rPr>
          <w:rStyle w:val="SchwacheHervorhebung"/>
          <w:i w:val="0"/>
          <w:iCs w:val="0"/>
        </w:rPr>
        <w:t xml:space="preserve"> </w:t>
      </w:r>
    </w:p>
    <w:p w:rsidR="00DC7451" w:rsidRPr="00F2707F" w:rsidRDefault="00DC7451" w:rsidP="00F2707F">
      <w:pPr>
        <w:spacing w:after="60"/>
        <w:rPr>
          <w:rStyle w:val="SchwacheHervorhebung"/>
          <w:i w:val="0"/>
          <w:color w:val="auto"/>
          <w:sz w:val="22"/>
          <w:szCs w:val="22"/>
        </w:rPr>
      </w:pPr>
      <w:r w:rsidRPr="00F2707F">
        <w:rPr>
          <w:rStyle w:val="SchwacheHervorhebung"/>
          <w:i w:val="0"/>
          <w:color w:val="auto"/>
          <w:sz w:val="22"/>
          <w:szCs w:val="22"/>
        </w:rPr>
        <w:t xml:space="preserve">Wir fanden heraus, dass der Fehler seinen Ursprung in der IF Abfrage hatte. Wir haben mit einem –c im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Grep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die Häufigkeit des Wortes </w:t>
      </w:r>
      <w:r w:rsidR="00A37BFC">
        <w:rPr>
          <w:rStyle w:val="SchwacheHervorhebung"/>
          <w:i w:val="0"/>
          <w:color w:val="auto"/>
          <w:sz w:val="22"/>
          <w:szCs w:val="22"/>
        </w:rPr>
        <w:t>„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text</w:t>
      </w:r>
      <w:proofErr w:type="spellEnd"/>
      <w:r w:rsidR="00A37BFC">
        <w:rPr>
          <w:rStyle w:val="SchwacheHervorhebung"/>
          <w:i w:val="0"/>
          <w:color w:val="auto"/>
          <w:sz w:val="22"/>
          <w:szCs w:val="22"/>
        </w:rPr>
        <w:t>“</w:t>
      </w:r>
      <w:r w:rsidRPr="00F2707F">
        <w:rPr>
          <w:rStyle w:val="SchwacheHervorhebung"/>
          <w:i w:val="0"/>
          <w:color w:val="auto"/>
          <w:sz w:val="22"/>
          <w:szCs w:val="22"/>
        </w:rPr>
        <w:t xml:space="preserve"> in der Ausgabe gesucht allerdings auf einen leeren String geprüft. Nachdem wir die </w:t>
      </w:r>
      <w:proofErr w:type="spellStart"/>
      <w:r w:rsidRPr="00F2707F">
        <w:rPr>
          <w:rStyle w:val="SchwacheHervorhebung"/>
          <w:i w:val="0"/>
          <w:color w:val="auto"/>
          <w:sz w:val="22"/>
          <w:szCs w:val="22"/>
        </w:rPr>
        <w:t>If</w:t>
      </w:r>
      <w:proofErr w:type="spellEnd"/>
      <w:r w:rsidRPr="00F2707F">
        <w:rPr>
          <w:rStyle w:val="SchwacheHervorhebung"/>
          <w:i w:val="0"/>
          <w:color w:val="auto"/>
          <w:sz w:val="22"/>
          <w:szCs w:val="22"/>
        </w:rPr>
        <w:t xml:space="preserve"> Abfrage auf 0 und 1 umschrieben behob sich der Fehler</w:t>
      </w:r>
      <w:r w:rsidR="006D0159" w:rsidRPr="00F2707F">
        <w:rPr>
          <w:rStyle w:val="SchwacheHervorhebung"/>
          <w:i w:val="0"/>
          <w:color w:val="auto"/>
          <w:sz w:val="22"/>
          <w:szCs w:val="22"/>
        </w:rPr>
        <w:t xml:space="preserve"> und teilt die Dateien nun in die gewünschte Größe</w:t>
      </w:r>
    </w:p>
    <w:sectPr w:rsidR="00DC7451" w:rsidRPr="00F2707F" w:rsidSect="00952B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5E4" w:rsidRDefault="006F35E4" w:rsidP="00A37BFC">
      <w:pPr>
        <w:spacing w:before="0" w:after="0" w:line="240" w:lineRule="auto"/>
      </w:pPr>
      <w:r>
        <w:separator/>
      </w:r>
    </w:p>
  </w:endnote>
  <w:endnote w:type="continuationSeparator" w:id="0">
    <w:p w:rsidR="006F35E4" w:rsidRDefault="006F35E4" w:rsidP="00A37B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90C226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37BFC" w:rsidTr="00A37BFC">
      <w:tc>
        <w:tcPr>
          <w:tcW w:w="1667" w:type="pct"/>
          <w:shd w:val="clear" w:color="auto" w:fill="90C226" w:themeFill="accent1"/>
          <w:vAlign w:val="center"/>
        </w:tcPr>
        <w:p w:rsidR="00A37BFC" w:rsidRDefault="006F35E4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6961DD7F03B149F6A9A8F4D65E5EBE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7BFC">
                <w:rPr>
                  <w:caps/>
                  <w:color w:val="FFFFFF" w:themeColor="background1"/>
                  <w:sz w:val="18"/>
                  <w:szCs w:val="18"/>
                </w:rPr>
                <w:t xml:space="preserve">Labor Protokoll </w:t>
              </w:r>
            </w:sdtContent>
          </w:sdt>
        </w:p>
      </w:tc>
      <w:tc>
        <w:tcPr>
          <w:tcW w:w="1667" w:type="pct"/>
          <w:shd w:val="clear" w:color="auto" w:fill="90C226" w:themeFill="accent1"/>
        </w:tcPr>
        <w:p w:rsidR="00A37BFC" w:rsidRPr="00A37BFC" w:rsidRDefault="00A37BFC" w:rsidP="00A37BFC">
          <w:pPr>
            <w:pStyle w:val="Fuzeile"/>
            <w:spacing w:before="240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666" w:type="pct"/>
          <w:shd w:val="clear" w:color="auto" w:fill="90C226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08EC4DB3429C4C32B6C9661AA06131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37BFC" w:rsidRDefault="00A37BFC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Steffen Giersch &amp; Maria Lüdemann</w:t>
              </w:r>
            </w:p>
          </w:sdtContent>
        </w:sdt>
      </w:tc>
    </w:tr>
  </w:tbl>
  <w:p w:rsidR="00A37BFC" w:rsidRDefault="00A37B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5E4" w:rsidRDefault="006F35E4" w:rsidP="00A37BFC">
      <w:pPr>
        <w:spacing w:before="0" w:after="0" w:line="240" w:lineRule="auto"/>
      </w:pPr>
      <w:r>
        <w:separator/>
      </w:r>
    </w:p>
  </w:footnote>
  <w:footnote w:type="continuationSeparator" w:id="0">
    <w:p w:rsidR="006F35E4" w:rsidRDefault="006F35E4" w:rsidP="00A37B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BFC" w:rsidRDefault="00A37BFC">
    <w:pPr>
      <w:pStyle w:val="Kopfzeile"/>
    </w:pPr>
    <w:r>
      <w:rPr>
        <w:caps/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BFC" w:rsidRDefault="00A37BFC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3646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hteck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DMIA&#10;AADcAAAADwAAAGRycy9kb3ducmV2LnhtbERPS2sCMRC+F/ofwhR6q1lblHU1ihQEvQg+Du1t2Iy7&#10;i5tJSLK6+uuNUOhtPr7nzBa9acWFfGgsKxgOMhDEpdUNVwqOh9VHDiJEZI2tZVJwowCL+evLDAtt&#10;r7yjyz5WIoVwKFBBHaMrpAxlTQbDwDrixJ2sNxgT9JXUHq8p3LTyM8vG0mDDqaFGR981led9ZxTc&#10;tw3ly+5ruHFd1uYe3ej3xyn1/tYvpyAi9fFf/Ode6zR/PIH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RQMwgAAANwAAAAPAAAAAAAAAAAAAAAAAJgCAABkcnMvZG93&#10;bnJldi54bWxQSwUGAAAAAAQABAD1AAAAhwMAAAAA&#10;" fillcolor="white [3212]" stroked="f" strokeweight="1.5pt">
                  <v:fill opacity="0"/>
                  <v:stroke endcap="round"/>
                </v:rect>
                <v:shape id="Rechteck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mmcUA&#10;AADcAAAADwAAAGRycy9kb3ducmV2LnhtbESPQUvDQBCF74L/YZmCF7EbF7ESuy1VEfQkie19yE6z&#10;odnZkF2b9N87B8HbDO/Ne9+st3Po1ZnG1EW2cL8sQBE30XXcWth/v989gUoZ2WEfmSxcKMF2c321&#10;xtLFiSs617lVEsKpRAs+56HUOjWeAqZlHIhFO8YxYJZ1bLUbcZLw0GtTFI86YMfS4HGgV0/Nqf4J&#10;Fg6GHy7G1C9f1eHT3FZ+d9q/TdbeLObdM6hMc/43/11/OMFfCb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CaZxQAAANwAAAAPAAAAAAAAAAAAAAAAAJgCAABkcnMv&#10;ZG93bnJldi54bWxQSwUGAAAAAAQABAD1AAAAigM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hteck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E2sIA&#10;AADcAAAADwAAAGRycy9kb3ducmV2LnhtbERPS4vCMBC+C/sfwgjeNK2oXapRFnFBD4IvFrwNzdgW&#10;m0lpsrb+e7Ow4G0+vucsVp2pxIMaV1pWEI8iEMSZ1SXnCi7n7+EnCOeRNVaWScGTHKyWH70Fptq2&#10;fKTHyecihLBLUUHhfZ1K6bKCDLqRrYkDd7ONQR9gk0vdYBvCTSXHUTSTBksODQXWtC4ou59+jYKj&#10;nEyu6/jngtPrZrc/P5P24BOlBv3uaw7CU+ff4n/3Vof5SQx/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ETawgAAANwAAAAPAAAAAAAAAAAAAAAAAJgCAABkcnMvZG93&#10;bnJldi54bWxQSwUGAAAAAAQABAD1AAAAhwMAAAAA&#10;" strokecolor="white [3212]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37BFC" w:rsidRDefault="00A37BFC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3646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3B00"/>
    <w:multiLevelType w:val="hybridMultilevel"/>
    <w:tmpl w:val="78FA8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CC7304"/>
    <w:multiLevelType w:val="hybridMultilevel"/>
    <w:tmpl w:val="E7123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7DA2"/>
    <w:multiLevelType w:val="hybridMultilevel"/>
    <w:tmpl w:val="0F9670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E5182"/>
    <w:multiLevelType w:val="hybridMultilevel"/>
    <w:tmpl w:val="DC124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0"/>
    <w:rsid w:val="001D2855"/>
    <w:rsid w:val="001E45E4"/>
    <w:rsid w:val="00202EEC"/>
    <w:rsid w:val="00453EA3"/>
    <w:rsid w:val="004645B4"/>
    <w:rsid w:val="004B233C"/>
    <w:rsid w:val="00670E74"/>
    <w:rsid w:val="00682AA1"/>
    <w:rsid w:val="006935B0"/>
    <w:rsid w:val="006D0159"/>
    <w:rsid w:val="006D79D7"/>
    <w:rsid w:val="006F35E4"/>
    <w:rsid w:val="00825152"/>
    <w:rsid w:val="008C3ECA"/>
    <w:rsid w:val="00952B10"/>
    <w:rsid w:val="00A01B29"/>
    <w:rsid w:val="00A37BFC"/>
    <w:rsid w:val="00A8260A"/>
    <w:rsid w:val="00A86D53"/>
    <w:rsid w:val="00AD779C"/>
    <w:rsid w:val="00B117C4"/>
    <w:rsid w:val="00B9729C"/>
    <w:rsid w:val="00C31645"/>
    <w:rsid w:val="00CE67FB"/>
    <w:rsid w:val="00D36469"/>
    <w:rsid w:val="00DC7451"/>
    <w:rsid w:val="00DE11B2"/>
    <w:rsid w:val="00DF3BDA"/>
    <w:rsid w:val="00E17381"/>
    <w:rsid w:val="00F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022C00-E296-41AE-AE5A-C70E2582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729C"/>
    <w:rPr>
      <w:rFonts w:ascii="Century Gothic" w:hAnsi="Century Gothic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3BD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3BD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BD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BD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BD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BD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BD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B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B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3BD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3BD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B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BDA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BD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BDA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3BDA"/>
    <w:rPr>
      <w:caps/>
      <w:color w:val="47601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BD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BDA"/>
    <w:rPr>
      <w:i/>
      <w:iCs/>
      <w:caps/>
      <w:spacing w:val="10"/>
      <w:sz w:val="18"/>
      <w:szCs w:val="18"/>
    </w:rPr>
  </w:style>
  <w:style w:type="character" w:styleId="SchwacheHervorhebung">
    <w:name w:val="Subtle Emphasis"/>
    <w:aliases w:val="Text"/>
    <w:uiPriority w:val="19"/>
    <w:qFormat/>
    <w:rsid w:val="00B9729C"/>
    <w:rPr>
      <w:rFonts w:ascii="Century Gothic" w:hAnsi="Century Gothic"/>
      <w:i/>
      <w:iCs/>
      <w:color w:val="476013" w:themeColor="accent1" w:themeShade="7F"/>
      <w:sz w:val="20"/>
    </w:rPr>
  </w:style>
  <w:style w:type="character" w:styleId="Hervorhebung">
    <w:name w:val="Emphasis"/>
    <w:uiPriority w:val="20"/>
    <w:qFormat/>
    <w:rsid w:val="00DF3BDA"/>
    <w:rPr>
      <w:caps/>
      <w:color w:val="476013" w:themeColor="accent1" w:themeShade="7F"/>
      <w:spacing w:val="5"/>
    </w:rPr>
  </w:style>
  <w:style w:type="character" w:styleId="IntensiveHervorhebung">
    <w:name w:val="Intense Emphasis"/>
    <w:uiPriority w:val="21"/>
    <w:qFormat/>
    <w:rsid w:val="00DF3BDA"/>
    <w:rPr>
      <w:b/>
      <w:bCs/>
      <w:caps/>
      <w:color w:val="476013" w:themeColor="accent1" w:themeShade="7F"/>
      <w:spacing w:val="10"/>
    </w:rPr>
  </w:style>
  <w:style w:type="character" w:styleId="Fett">
    <w:name w:val="Strong"/>
    <w:uiPriority w:val="22"/>
    <w:qFormat/>
    <w:rsid w:val="00DF3BD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F3BDA"/>
    <w:pPr>
      <w:pBdr>
        <w:left w:val="single" w:sz="24" w:space="4" w:color="BFE373" w:themeColor="accent1" w:themeTint="99"/>
      </w:pBdr>
      <w:ind w:left="708"/>
    </w:pPr>
    <w:rPr>
      <w:i/>
      <w:iCs/>
      <w:sz w:val="22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F3BDA"/>
    <w:rPr>
      <w:i/>
      <w:iCs/>
      <w:sz w:val="22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BD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BDA"/>
    <w:rPr>
      <w:color w:val="90C226" w:themeColor="accent1"/>
      <w:sz w:val="24"/>
      <w:szCs w:val="24"/>
    </w:rPr>
  </w:style>
  <w:style w:type="character" w:styleId="SchwacherVerweis">
    <w:name w:val="Subtle Reference"/>
    <w:uiPriority w:val="31"/>
    <w:qFormat/>
    <w:rsid w:val="00DF3BDA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DF3BDA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DF3BDA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3BDA"/>
    <w:rPr>
      <w:b/>
      <w:bCs/>
      <w:color w:val="6B911C" w:themeColor="accent1" w:themeShade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3BDA"/>
    <w:pPr>
      <w:outlineLvl w:val="9"/>
    </w:pPr>
  </w:style>
  <w:style w:type="paragraph" w:styleId="KeinLeerraum">
    <w:name w:val="No Spacing"/>
    <w:link w:val="KeinLeerraumZchn"/>
    <w:uiPriority w:val="1"/>
    <w:qFormat/>
    <w:rsid w:val="00B9729C"/>
    <w:pPr>
      <w:spacing w:after="0" w:line="240" w:lineRule="auto"/>
    </w:pPr>
    <w:rPr>
      <w:rFonts w:ascii="Century Gothic" w:hAnsi="Century Gothic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9729C"/>
    <w:rPr>
      <w:rFonts w:ascii="Century Gothic" w:hAnsi="Century Gothic"/>
    </w:rPr>
  </w:style>
  <w:style w:type="table" w:styleId="Tabellenraster">
    <w:name w:val="Table Grid"/>
    <w:basedOn w:val="NormaleTabelle"/>
    <w:uiPriority w:val="39"/>
    <w:rsid w:val="00B972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2">
    <w:name w:val="Grid Table 4 Accent 2"/>
    <w:basedOn w:val="NormaleTabelle"/>
    <w:uiPriority w:val="49"/>
    <w:rsid w:val="00B97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BFC"/>
    <w:rPr>
      <w:rFonts w:ascii="Century Gothic" w:hAnsi="Century Gothic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BFC"/>
    <w:rPr>
      <w:rFonts w:ascii="Century Gothic" w:hAnsi="Century Gothic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45B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45B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4645B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Bericht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61DD7F03B149F6A9A8F4D65E5EB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80AEF9-6711-44F4-8D71-DD45B527C8B4}"/>
      </w:docPartPr>
      <w:docPartBody>
        <w:p w:rsidR="002534E9" w:rsidRDefault="00347F23" w:rsidP="00347F23">
          <w:pPr>
            <w:pStyle w:val="6961DD7F03B149F6A9A8F4D65E5EBE16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08EC4DB3429C4C32B6C9661AA06131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28EBA-BDE9-417A-ADD7-6DE577804202}"/>
      </w:docPartPr>
      <w:docPartBody>
        <w:p w:rsidR="002534E9" w:rsidRDefault="00347F23" w:rsidP="00347F23">
          <w:pPr>
            <w:pStyle w:val="08EC4DB3429C4C32B6C9661AA0613102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23"/>
    <w:rsid w:val="002534E9"/>
    <w:rsid w:val="00347F23"/>
    <w:rsid w:val="00BB7165"/>
    <w:rsid w:val="00E66420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66AD8CCFFD04E098D318FCA07C36DAF">
    <w:name w:val="C66AD8CCFFD04E098D318FCA07C36DAF"/>
    <w:rsid w:val="00347F23"/>
  </w:style>
  <w:style w:type="paragraph" w:customStyle="1" w:styleId="DB86CF45E0D74AEABC5B2B6A677EA562">
    <w:name w:val="DB86CF45E0D74AEABC5B2B6A677EA562"/>
    <w:rsid w:val="00347F23"/>
  </w:style>
  <w:style w:type="paragraph" w:customStyle="1" w:styleId="6961DD7F03B149F6A9A8F4D65E5EBE16">
    <w:name w:val="6961DD7F03B149F6A9A8F4D65E5EBE16"/>
    <w:rsid w:val="00347F23"/>
  </w:style>
  <w:style w:type="paragraph" w:customStyle="1" w:styleId="08EC4DB3429C4C32B6C9661AA0613102">
    <w:name w:val="08EC4DB3429C4C32B6C9661AA0613102"/>
    <w:rsid w:val="00347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Dies ist das Protokoll zum ersten Laborversuch und umfasst eine kurze Beschreibung der Aufgabe, sowie eine Darstellung des Entwurfs und Diskussion des Ergebnisses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D14EA0-04AA-4647-8B88-97C09CAB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7</Pages>
  <Words>868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Labor Protokoll</vt:lpstr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 Protokoll </dc:title>
  <dc:subject>Betriebssysteme Praktikum 1 Gruppe 2</dc:subject>
  <dc:creator>Steffen Giersch &amp; Maria Lüdemann</dc:creator>
  <cp:keywords/>
  <cp:lastModifiedBy>astreija@googlemail.com</cp:lastModifiedBy>
  <cp:revision>9</cp:revision>
  <dcterms:created xsi:type="dcterms:W3CDTF">2013-10-29T09:19:00Z</dcterms:created>
  <dcterms:modified xsi:type="dcterms:W3CDTF">2013-10-31T14:47:00Z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